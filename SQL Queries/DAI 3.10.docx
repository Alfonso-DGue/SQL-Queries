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F9FBE" w14:textId="400A8F66" w:rsidR="00F70F6C" w:rsidRPr="00655559" w:rsidRDefault="00F70F6C" w:rsidP="000A2248">
      <w:pPr>
        <w:pStyle w:val="Heading1"/>
        <w:rPr>
          <w:lang w:val="en-US"/>
        </w:rPr>
      </w:pPr>
      <w:bookmarkStart w:id="0" w:name="_Toc191871289"/>
      <w:r w:rsidRPr="00655559">
        <w:rPr>
          <w:lang w:val="en-US"/>
        </w:rPr>
        <w:t>Databases &amp; SQL for Analysts</w:t>
      </w:r>
      <w:bookmarkEnd w:id="0"/>
    </w:p>
    <w:p w14:paraId="29E911AA" w14:textId="77777777" w:rsidR="00F70F6C" w:rsidRPr="00655559" w:rsidRDefault="00F70F6C" w:rsidP="00F70F6C">
      <w:pPr>
        <w:rPr>
          <w:b/>
          <w:bCs/>
          <w:caps/>
          <w:color w:val="1F4E79" w:themeColor="accent1" w:themeShade="80"/>
          <w:sz w:val="28"/>
          <w:lang w:val="en-US"/>
        </w:rPr>
      </w:pPr>
      <w:r w:rsidRPr="00655559">
        <w:rPr>
          <w:b/>
          <w:bCs/>
          <w:caps/>
          <w:color w:val="1F4E79" w:themeColor="accent1" w:themeShade="80"/>
          <w:sz w:val="28"/>
          <w:lang w:val="en-US"/>
        </w:rPr>
        <w:t>3.10: Presenting SQL Results</w:t>
      </w:r>
    </w:p>
    <w:p w14:paraId="453E477F" w14:textId="0811B212" w:rsidR="00C93B45" w:rsidRPr="00F70F6C" w:rsidRDefault="000A2248" w:rsidP="00F70F6C">
      <w:pPr>
        <w:rPr>
          <w:b/>
          <w:bCs/>
          <w:caps/>
          <w:color w:val="1F4E79" w:themeColor="accent1" w:themeShade="80"/>
          <w:sz w:val="28"/>
        </w:rPr>
      </w:pPr>
      <w:r w:rsidRPr="00F70F6C">
        <w:rPr>
          <w:b/>
          <w:bCs/>
          <w:caps/>
          <w:color w:val="1F4E79" w:themeColor="accent1" w:themeShade="80"/>
          <w:sz w:val="28"/>
        </w:rPr>
        <w:t>ROCKBUSTER STEALTH LLC</w:t>
      </w:r>
    </w:p>
    <w:p w14:paraId="0149B36C" w14:textId="40F6A78C" w:rsidR="00C93B45" w:rsidRDefault="000A2248" w:rsidP="000A2248">
      <w:pPr>
        <w:pStyle w:val="Heading2"/>
      </w:pPr>
      <w:bookmarkStart w:id="1" w:name="_Toc191871290"/>
      <w:r w:rsidRPr="000A2248">
        <w:t>Data Dictionary</w:t>
      </w:r>
      <w:bookmarkEnd w:id="1"/>
    </w:p>
    <w:p w14:paraId="44DA44F6" w14:textId="77777777" w:rsidR="00F70F6C" w:rsidRPr="00F70F6C" w:rsidRDefault="00F70F6C" w:rsidP="00F70F6C"/>
    <w:sdt>
      <w:sdtPr>
        <w:rPr>
          <w:rFonts w:asciiTheme="minorHAnsi" w:eastAsiaTheme="minorHAnsi" w:hAnsiTheme="minorHAnsi" w:cstheme="minorBidi"/>
          <w:color w:val="404040" w:themeColor="text1" w:themeTint="BF"/>
          <w:sz w:val="18"/>
          <w:szCs w:val="20"/>
          <w:lang w:val="de-DE" w:eastAsia="de-DE"/>
        </w:rPr>
        <w:id w:val="-19300434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714AFC" w14:textId="029FC5FA" w:rsidR="00F70F6C" w:rsidRDefault="00F70F6C">
          <w:pPr>
            <w:pStyle w:val="TOCHeading"/>
          </w:pPr>
          <w:r>
            <w:t>Contents</w:t>
          </w:r>
        </w:p>
        <w:p w14:paraId="213EC3FF" w14:textId="551928B4" w:rsidR="00655559" w:rsidRDefault="00F70F6C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871289" w:history="1">
            <w:r w:rsidR="00655559" w:rsidRPr="00AC631D">
              <w:rPr>
                <w:rStyle w:val="Hyperlink"/>
                <w:noProof/>
                <w:lang w:val="en-US"/>
              </w:rPr>
              <w:t>Databases &amp; SQL for Analysts</w:t>
            </w:r>
            <w:r w:rsidR="00655559">
              <w:rPr>
                <w:noProof/>
                <w:webHidden/>
              </w:rPr>
              <w:tab/>
            </w:r>
            <w:r w:rsidR="00655559">
              <w:rPr>
                <w:noProof/>
                <w:webHidden/>
              </w:rPr>
              <w:fldChar w:fldCharType="begin"/>
            </w:r>
            <w:r w:rsidR="00655559">
              <w:rPr>
                <w:noProof/>
                <w:webHidden/>
              </w:rPr>
              <w:instrText xml:space="preserve"> PAGEREF _Toc191871289 \h </w:instrText>
            </w:r>
            <w:r w:rsidR="00655559">
              <w:rPr>
                <w:noProof/>
                <w:webHidden/>
              </w:rPr>
            </w:r>
            <w:r w:rsidR="00655559">
              <w:rPr>
                <w:noProof/>
                <w:webHidden/>
              </w:rPr>
              <w:fldChar w:fldCharType="separate"/>
            </w:r>
            <w:r w:rsidR="00DF3454">
              <w:rPr>
                <w:noProof/>
                <w:webHidden/>
              </w:rPr>
              <w:t>1</w:t>
            </w:r>
            <w:r w:rsidR="00655559">
              <w:rPr>
                <w:noProof/>
                <w:webHidden/>
              </w:rPr>
              <w:fldChar w:fldCharType="end"/>
            </w:r>
          </w:hyperlink>
        </w:p>
        <w:p w14:paraId="7FF1BFE9" w14:textId="6148DB1B" w:rsidR="00655559" w:rsidRDefault="00655559">
          <w:pPr>
            <w:pStyle w:val="TOC2"/>
            <w:tabs>
              <w:tab w:val="left" w:pos="720"/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1871290" w:history="1">
            <w:r w:rsidRPr="00AC631D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AC631D">
              <w:rPr>
                <w:rStyle w:val="Hyperlink"/>
                <w:noProof/>
              </w:rPr>
              <w:t>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_Toc191871290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345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C4946" w14:textId="058B3A90" w:rsidR="00655559" w:rsidRDefault="00655559">
          <w:pPr>
            <w:pStyle w:val="TOC2"/>
            <w:tabs>
              <w:tab w:val="left" w:pos="720"/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1871291" w:history="1">
            <w:r w:rsidRPr="00AC631D">
              <w:rPr>
                <w:rStyle w:val="Hyperlink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AC631D">
              <w:rPr>
                <w:rStyle w:val="Hyperlink"/>
                <w:noProof/>
              </w:rPr>
              <w:t>Fact tables: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_Toc191871291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345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3F78C" w14:textId="78879DD3" w:rsidR="00655559" w:rsidRDefault="00655559">
          <w:pPr>
            <w:pStyle w:val="TOC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1871292" w:history="1">
            <w:r w:rsidRPr="00AC631D">
              <w:rPr>
                <w:rStyle w:val="Hyperlink"/>
                <w:noProof/>
              </w:rPr>
              <w:t>2.1 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_Toc191871292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345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C65BE" w14:textId="7F3742EC" w:rsidR="00655559" w:rsidRDefault="00655559">
          <w:pPr>
            <w:pStyle w:val="TOC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1871293" w:history="1">
            <w:r w:rsidRPr="00AC631D">
              <w:rPr>
                <w:rStyle w:val="Hyperlink"/>
                <w:noProof/>
              </w:rPr>
              <w:t>2.2 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_Toc191871293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345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7E01F" w14:textId="140C96C4" w:rsidR="00655559" w:rsidRDefault="00655559">
          <w:pPr>
            <w:pStyle w:val="TOC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1871294" w:history="1">
            <w:r w:rsidRPr="00AC631D">
              <w:rPr>
                <w:rStyle w:val="Hyperlink"/>
                <w:noProof/>
              </w:rPr>
              <w:t>2.3 film actor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_Toc191871294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345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DE4A5" w14:textId="2A50D9AB" w:rsidR="00655559" w:rsidRDefault="00655559">
          <w:pPr>
            <w:pStyle w:val="TOC2"/>
            <w:tabs>
              <w:tab w:val="left" w:pos="720"/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1871295" w:history="1">
            <w:r w:rsidRPr="00AC631D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AC631D">
              <w:rPr>
                <w:rStyle w:val="Hyperlink"/>
                <w:noProof/>
              </w:rPr>
              <w:t>Dimension Tables: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_Toc191871295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345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9708C" w14:textId="7E9A677E" w:rsidR="00655559" w:rsidRDefault="00655559">
          <w:pPr>
            <w:pStyle w:val="TOC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1871296" w:history="1">
            <w:r w:rsidRPr="00AC631D">
              <w:rPr>
                <w:rStyle w:val="Hyperlink"/>
                <w:noProof/>
              </w:rPr>
              <w:t>3.1 Rental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_Toc191871296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345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F8633" w14:textId="6FA0E27F" w:rsidR="00655559" w:rsidRDefault="00655559">
          <w:pPr>
            <w:pStyle w:val="TOC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1871297" w:history="1">
            <w:r w:rsidRPr="00AC631D">
              <w:rPr>
                <w:rStyle w:val="Hyperlink"/>
                <w:noProof/>
              </w:rPr>
              <w:t>3.2 Inventory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_Toc191871297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345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C161D" w14:textId="3DF079C5" w:rsidR="00655559" w:rsidRDefault="00655559">
          <w:pPr>
            <w:pStyle w:val="TOC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1871298" w:history="1">
            <w:r w:rsidRPr="00AC631D">
              <w:rPr>
                <w:rStyle w:val="Hyperlink"/>
                <w:noProof/>
              </w:rPr>
              <w:t>3.3 film_category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_Toc191871298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345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92A3C" w14:textId="3315AA1B" w:rsidR="00655559" w:rsidRDefault="00655559">
          <w:pPr>
            <w:pStyle w:val="TOC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1871299" w:history="1">
            <w:r w:rsidRPr="00AC631D">
              <w:rPr>
                <w:rStyle w:val="Hyperlink"/>
                <w:noProof/>
              </w:rPr>
              <w:t>3.4 Customer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_Toc191871299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345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5EF27" w14:textId="5F9DE193" w:rsidR="00655559" w:rsidRDefault="00655559">
          <w:pPr>
            <w:pStyle w:val="TOC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1871300" w:history="1">
            <w:r w:rsidRPr="00AC631D">
              <w:rPr>
                <w:rStyle w:val="Hyperlink"/>
                <w:noProof/>
              </w:rPr>
              <w:t>3.5 Staff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_Toc191871300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345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47D37" w14:textId="27768876" w:rsidR="00655559" w:rsidRDefault="00655559">
          <w:pPr>
            <w:pStyle w:val="TOC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1871301" w:history="1">
            <w:r w:rsidRPr="00AC631D">
              <w:rPr>
                <w:rStyle w:val="Hyperlink"/>
                <w:noProof/>
              </w:rPr>
              <w:t>3.6 Actor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_Toc191871301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345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47CD9" w14:textId="71AC1B29" w:rsidR="00655559" w:rsidRDefault="00655559">
          <w:pPr>
            <w:pStyle w:val="TOC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1871302" w:history="1">
            <w:r w:rsidRPr="00AC631D">
              <w:rPr>
                <w:rStyle w:val="Hyperlink"/>
                <w:noProof/>
              </w:rPr>
              <w:t>3.7 film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_Toc191871302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345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670D1" w14:textId="39ECFEEF" w:rsidR="00655559" w:rsidRDefault="00655559">
          <w:pPr>
            <w:pStyle w:val="TOC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1871303" w:history="1">
            <w:r w:rsidRPr="00AC631D">
              <w:rPr>
                <w:rStyle w:val="Hyperlink"/>
                <w:noProof/>
              </w:rPr>
              <w:t>3.8 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_Toc191871303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345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2CF8D" w14:textId="2B3069D8" w:rsidR="00655559" w:rsidRDefault="00655559">
          <w:pPr>
            <w:pStyle w:val="TOC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1871304" w:history="1">
            <w:r w:rsidRPr="00AC631D">
              <w:rPr>
                <w:rStyle w:val="Hyperlink"/>
                <w:noProof/>
              </w:rPr>
              <w:t>3.9 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_Toc191871304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345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134F5" w14:textId="2ACB5A80" w:rsidR="00655559" w:rsidRDefault="00655559">
          <w:pPr>
            <w:pStyle w:val="TOC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1871305" w:history="1">
            <w:r w:rsidRPr="00AC631D">
              <w:rPr>
                <w:rStyle w:val="Hyperlink"/>
                <w:noProof/>
              </w:rPr>
              <w:t>3.10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_Toc191871305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345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96196" w14:textId="132325AB" w:rsidR="00655559" w:rsidRDefault="00655559">
          <w:pPr>
            <w:pStyle w:val="TOC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1871306" w:history="1">
            <w:r w:rsidRPr="00AC631D">
              <w:rPr>
                <w:rStyle w:val="Hyperlink"/>
                <w:noProof/>
              </w:rPr>
              <w:t>3.11 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_Toc191871306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345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19561" w14:textId="3B483EE5" w:rsidR="00655559" w:rsidRDefault="00655559">
          <w:pPr>
            <w:pStyle w:val="TOC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1871307" w:history="1">
            <w:r w:rsidRPr="00AC631D">
              <w:rPr>
                <w:rStyle w:val="Hyperlink"/>
                <w:noProof/>
              </w:rPr>
              <w:t>3.12 Country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_Toc191871307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345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C7491" w14:textId="1D176858" w:rsidR="00655559" w:rsidRDefault="00655559">
          <w:pPr>
            <w:pStyle w:val="TOC2"/>
            <w:tabs>
              <w:tab w:val="left" w:pos="720"/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1871308" w:history="1">
            <w:r w:rsidRPr="00AC631D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AC631D">
              <w:rPr>
                <w:rStyle w:val="Hyperlink"/>
                <w:noProof/>
              </w:rPr>
              <w:t>Entity Relationship Diagram (ERD)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_Toc191871308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345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0BFB5" w14:textId="01C4CD13" w:rsidR="00655559" w:rsidRDefault="00655559">
          <w:pPr>
            <w:pStyle w:val="TOC2"/>
            <w:tabs>
              <w:tab w:val="left" w:pos="720"/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1871309" w:history="1">
            <w:r w:rsidRPr="00AC631D">
              <w:rPr>
                <w:rStyle w:val="Hyperlink"/>
                <w:noProof/>
                <w:lang w:val="en-US"/>
              </w:rPr>
              <w:t>5.</w:t>
            </w:r>
            <w:r>
              <w:rPr>
                <w:rFonts w:eastAsiaTheme="minorEastAsia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AC631D">
              <w:rPr>
                <w:rStyle w:val="Hyperlink"/>
                <w:noProof/>
                <w:lang w:val="en-US"/>
              </w:rPr>
              <w:t>Tableau URL: DAI 3.10 | Tableau Public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_Toc191871309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345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6A094" w14:textId="15676536" w:rsidR="00F70F6C" w:rsidRDefault="00F70F6C">
          <w:r>
            <w:rPr>
              <w:b/>
              <w:bCs/>
              <w:noProof/>
            </w:rPr>
            <w:fldChar w:fldCharType="end"/>
          </w:r>
        </w:p>
      </w:sdtContent>
    </w:sdt>
    <w:p w14:paraId="4C9F8CD6" w14:textId="77777777" w:rsidR="00655559" w:rsidRDefault="00655559" w:rsidP="00655559">
      <w:pPr>
        <w:pStyle w:val="Heading2"/>
        <w:numPr>
          <w:ilvl w:val="0"/>
          <w:numId w:val="0"/>
        </w:numPr>
      </w:pPr>
    </w:p>
    <w:p w14:paraId="0FBA90FD" w14:textId="77777777" w:rsidR="00655559" w:rsidRDefault="00655559" w:rsidP="00655559">
      <w:pPr>
        <w:pStyle w:val="Heading2"/>
        <w:numPr>
          <w:ilvl w:val="0"/>
          <w:numId w:val="0"/>
        </w:numPr>
      </w:pPr>
    </w:p>
    <w:p w14:paraId="24CB8E07" w14:textId="77777777" w:rsidR="00655559" w:rsidRPr="00655559" w:rsidRDefault="00655559" w:rsidP="00655559"/>
    <w:p w14:paraId="3B7084A2" w14:textId="77777777" w:rsidR="000A2248" w:rsidRPr="00655559" w:rsidRDefault="000A2248" w:rsidP="00655559">
      <w:pPr>
        <w:pStyle w:val="Heading2"/>
        <w:rPr>
          <w:lang w:val="en-US"/>
        </w:rPr>
      </w:pPr>
      <w:bookmarkStart w:id="2" w:name="_Toc191871291"/>
      <w:r w:rsidRPr="000A2248">
        <w:lastRenderedPageBreak/>
        <w:t>Fact tables:</w:t>
      </w:r>
      <w:bookmarkEnd w:id="2"/>
    </w:p>
    <w:tbl>
      <w:tblPr>
        <w:tblW w:w="92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2365"/>
        <w:gridCol w:w="4732"/>
      </w:tblGrid>
      <w:tr w:rsidR="000A2248" w:rsidRPr="005127F7" w14:paraId="2574FF48" w14:textId="77777777" w:rsidTr="000A2248">
        <w:trPr>
          <w:trHeight w:val="292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69D0A6C" w14:textId="1742105C" w:rsidR="000A2248" w:rsidRPr="000A2248" w:rsidRDefault="000A2248" w:rsidP="000A2248">
            <w:pPr>
              <w:pStyle w:val="Heading3"/>
            </w:pPr>
            <w:bookmarkStart w:id="3" w:name="_Toc191871292"/>
            <w:r w:rsidRPr="000A2248">
              <w:t>2.1 Payment</w:t>
            </w:r>
            <w:bookmarkEnd w:id="3"/>
          </w:p>
        </w:tc>
        <w:tc>
          <w:tcPr>
            <w:tcW w:w="23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A5CDB1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47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D0CDD3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0A2248" w:rsidRPr="005127F7" w14:paraId="4451F476" w14:textId="77777777" w:rsidTr="000A2248">
        <w:trPr>
          <w:trHeight w:val="292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47228A7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Columns</w:t>
            </w:r>
          </w:p>
        </w:tc>
        <w:tc>
          <w:tcPr>
            <w:tcW w:w="2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A8E4AAF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Data Type</w:t>
            </w:r>
          </w:p>
        </w:tc>
        <w:tc>
          <w:tcPr>
            <w:tcW w:w="4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FD4085F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Description</w:t>
            </w:r>
          </w:p>
        </w:tc>
      </w:tr>
      <w:tr w:rsidR="000A2248" w:rsidRPr="00655559" w14:paraId="61EC1F77" w14:textId="77777777" w:rsidTr="000A2248">
        <w:trPr>
          <w:trHeight w:val="292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1C2571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payment_id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D519F9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SERIAL</w:t>
            </w:r>
          </w:p>
        </w:tc>
        <w:tc>
          <w:tcPr>
            <w:tcW w:w="4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522897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  <w:lang w:val="en-US"/>
              </w:rPr>
              <w:t>Unique identifier associated with the payment</w:t>
            </w:r>
          </w:p>
        </w:tc>
      </w:tr>
      <w:tr w:rsidR="000A2248" w:rsidRPr="00655559" w14:paraId="579B2DB6" w14:textId="77777777" w:rsidTr="000A2248">
        <w:trPr>
          <w:trHeight w:val="292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8006AD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customer_id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8CEAA5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SMALLINT</w:t>
            </w:r>
          </w:p>
        </w:tc>
        <w:tc>
          <w:tcPr>
            <w:tcW w:w="4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12A6F1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  <w:lang w:val="en-US"/>
              </w:rPr>
              <w:t>Unique identifier associated with the customer</w:t>
            </w:r>
          </w:p>
        </w:tc>
      </w:tr>
      <w:tr w:rsidR="000A2248" w:rsidRPr="00655559" w14:paraId="2EFC389C" w14:textId="77777777" w:rsidTr="000A2248">
        <w:trPr>
          <w:trHeight w:val="292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3587DD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staff_id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AA26F0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SMALLINT</w:t>
            </w:r>
          </w:p>
        </w:tc>
        <w:tc>
          <w:tcPr>
            <w:tcW w:w="4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A4B68E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  <w:lang w:val="en-US"/>
              </w:rPr>
              <w:t>Unique identifier associated with the staff</w:t>
            </w:r>
          </w:p>
        </w:tc>
      </w:tr>
      <w:tr w:rsidR="000A2248" w:rsidRPr="00655559" w14:paraId="7ABC631B" w14:textId="77777777" w:rsidTr="000A2248">
        <w:trPr>
          <w:trHeight w:val="292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14760A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rental_id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012E68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INTEGER</w:t>
            </w:r>
          </w:p>
        </w:tc>
        <w:tc>
          <w:tcPr>
            <w:tcW w:w="4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5E1E48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Unique identifier associated </w:t>
            </w:r>
            <w:r>
              <w:rPr>
                <w:rFonts w:ascii="Aptos Narrow" w:eastAsia="Times New Roman" w:hAnsi="Aptos Narrow" w:cs="Times New Roman"/>
                <w:color w:val="000000"/>
                <w:lang w:val="en-US"/>
              </w:rPr>
              <w:t>with</w:t>
            </w:r>
            <w:r w:rsidRPr="005127F7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 the rental transaction</w:t>
            </w:r>
          </w:p>
        </w:tc>
      </w:tr>
      <w:tr w:rsidR="000A2248" w:rsidRPr="005127F7" w14:paraId="55585A43" w14:textId="77777777" w:rsidTr="000A2248">
        <w:trPr>
          <w:trHeight w:val="292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32F06E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amount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3E7BE9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NUMERIC(5,2)</w:t>
            </w:r>
          </w:p>
        </w:tc>
        <w:tc>
          <w:tcPr>
            <w:tcW w:w="4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246C38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Rental cost</w:t>
            </w:r>
          </w:p>
        </w:tc>
      </w:tr>
      <w:tr w:rsidR="000A2248" w:rsidRPr="00655559" w14:paraId="247294E1" w14:textId="77777777" w:rsidTr="000A2248">
        <w:trPr>
          <w:trHeight w:val="292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8BA5D7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payment_date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65F95B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TIMESTAMP(6) WITHOUT TIME ZONE</w:t>
            </w:r>
          </w:p>
        </w:tc>
        <w:tc>
          <w:tcPr>
            <w:tcW w:w="4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1BE025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  <w:lang w:val="en-US"/>
              </w:rPr>
              <w:t>Date and time of the rental transaction.</w:t>
            </w:r>
          </w:p>
        </w:tc>
      </w:tr>
      <w:tr w:rsidR="000A2248" w:rsidRPr="00655559" w14:paraId="6287DE1C" w14:textId="77777777" w:rsidTr="000A2248">
        <w:trPr>
          <w:trHeight w:val="292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C6405F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  <w:lang w:val="en-US"/>
              </w:rPr>
              <w:t> </w:t>
            </w:r>
          </w:p>
        </w:tc>
        <w:tc>
          <w:tcPr>
            <w:tcW w:w="23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A0650A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  <w:lang w:val="en-US"/>
              </w:rPr>
              <w:t> </w:t>
            </w:r>
          </w:p>
        </w:tc>
        <w:tc>
          <w:tcPr>
            <w:tcW w:w="47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50F305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  <w:lang w:val="en-US"/>
              </w:rPr>
              <w:t> </w:t>
            </w:r>
          </w:p>
        </w:tc>
      </w:tr>
      <w:tr w:rsidR="000A2248" w:rsidRPr="005127F7" w14:paraId="78CDE38E" w14:textId="77777777" w:rsidTr="000A2248">
        <w:trPr>
          <w:trHeight w:val="292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160BA1B" w14:textId="60884930" w:rsidR="000A2248" w:rsidRPr="005127F7" w:rsidRDefault="000A2248" w:rsidP="000A2248">
            <w:pPr>
              <w:pStyle w:val="Heading3"/>
            </w:pPr>
            <w:bookmarkStart w:id="4" w:name="_Toc191871293"/>
            <w:r>
              <w:t>2.2 Store</w:t>
            </w:r>
            <w:bookmarkEnd w:id="4"/>
          </w:p>
        </w:tc>
        <w:tc>
          <w:tcPr>
            <w:tcW w:w="23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D060CB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47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1E346C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0A2248" w:rsidRPr="005127F7" w14:paraId="3331123D" w14:textId="77777777" w:rsidTr="000A2248">
        <w:trPr>
          <w:trHeight w:val="292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D9FB401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Columns</w:t>
            </w:r>
          </w:p>
        </w:tc>
        <w:tc>
          <w:tcPr>
            <w:tcW w:w="2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2C92FC1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Data Type</w:t>
            </w:r>
          </w:p>
        </w:tc>
        <w:tc>
          <w:tcPr>
            <w:tcW w:w="4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B39CB17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Description</w:t>
            </w:r>
          </w:p>
        </w:tc>
      </w:tr>
      <w:tr w:rsidR="000A2248" w:rsidRPr="00655559" w14:paraId="45318513" w14:textId="77777777" w:rsidTr="000A2248">
        <w:trPr>
          <w:trHeight w:val="292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9582AD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store_id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C322DB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SERIAL</w:t>
            </w:r>
          </w:p>
        </w:tc>
        <w:tc>
          <w:tcPr>
            <w:tcW w:w="4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1CF6B6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  <w:lang w:val="en-US"/>
              </w:rPr>
              <w:t>Unique identifier associated w</w:t>
            </w:r>
            <w:r>
              <w:rPr>
                <w:rFonts w:ascii="Aptos Narrow" w:eastAsia="Times New Roman" w:hAnsi="Aptos Narrow" w:cs="Times New Roman"/>
                <w:color w:val="000000"/>
                <w:lang w:val="en-US"/>
              </w:rPr>
              <w:t>ith</w:t>
            </w:r>
            <w:r w:rsidRPr="005127F7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 the store</w:t>
            </w:r>
          </w:p>
        </w:tc>
      </w:tr>
      <w:tr w:rsidR="000A2248" w:rsidRPr="00655559" w14:paraId="34D2432E" w14:textId="77777777" w:rsidTr="000A2248">
        <w:trPr>
          <w:trHeight w:val="292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CB058B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manager_staff_id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A05E97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SMALLINT</w:t>
            </w:r>
          </w:p>
        </w:tc>
        <w:tc>
          <w:tcPr>
            <w:tcW w:w="4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59B06E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  <w:lang w:val="en-US"/>
              </w:rPr>
              <w:t>Unique identifier associated with the store manager</w:t>
            </w:r>
          </w:p>
        </w:tc>
      </w:tr>
      <w:tr w:rsidR="000A2248" w:rsidRPr="00655559" w14:paraId="4A375FA6" w14:textId="77777777" w:rsidTr="000A2248">
        <w:trPr>
          <w:trHeight w:val="292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67FFAD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address_id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C839A9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SMALLINT</w:t>
            </w:r>
          </w:p>
        </w:tc>
        <w:tc>
          <w:tcPr>
            <w:tcW w:w="4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58C982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  <w:lang w:val="en-US"/>
              </w:rPr>
              <w:t>Unique identifier associated with the store address</w:t>
            </w:r>
          </w:p>
        </w:tc>
      </w:tr>
      <w:tr w:rsidR="000A2248" w:rsidRPr="00655559" w14:paraId="0B8A3278" w14:textId="77777777" w:rsidTr="000A2248">
        <w:trPr>
          <w:trHeight w:val="292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5D362D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last_update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F43225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TIMESTAMP(6) WITHOUT TIME ZONE</w:t>
            </w:r>
          </w:p>
        </w:tc>
        <w:tc>
          <w:tcPr>
            <w:tcW w:w="4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346819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  <w:lang w:val="en-US"/>
              </w:rPr>
              <w:t>Date and time data was updated</w:t>
            </w:r>
          </w:p>
        </w:tc>
      </w:tr>
      <w:tr w:rsidR="000A2248" w:rsidRPr="00655559" w14:paraId="5F42CA97" w14:textId="77777777" w:rsidTr="000A2248">
        <w:trPr>
          <w:trHeight w:val="292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BEDF96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  <w:lang w:val="en-US"/>
              </w:rPr>
              <w:t> </w:t>
            </w:r>
          </w:p>
        </w:tc>
        <w:tc>
          <w:tcPr>
            <w:tcW w:w="23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946DF5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  <w:lang w:val="en-US"/>
              </w:rPr>
              <w:t> </w:t>
            </w:r>
          </w:p>
        </w:tc>
        <w:tc>
          <w:tcPr>
            <w:tcW w:w="47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4B427F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  <w:lang w:val="en-US"/>
              </w:rPr>
              <w:t> </w:t>
            </w:r>
          </w:p>
        </w:tc>
      </w:tr>
      <w:tr w:rsidR="000A2248" w:rsidRPr="005127F7" w14:paraId="36E84E31" w14:textId="77777777" w:rsidTr="000A2248">
        <w:trPr>
          <w:trHeight w:val="292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062F57F" w14:textId="3E48B22A" w:rsidR="000A2248" w:rsidRPr="005127F7" w:rsidRDefault="000A2248" w:rsidP="000A2248">
            <w:pPr>
              <w:pStyle w:val="Heading3"/>
            </w:pPr>
            <w:bookmarkStart w:id="5" w:name="_Toc191871294"/>
            <w:r>
              <w:t xml:space="preserve">2.3 </w:t>
            </w:r>
            <w:r w:rsidRPr="005127F7">
              <w:t>film actor</w:t>
            </w:r>
            <w:bookmarkEnd w:id="5"/>
          </w:p>
        </w:tc>
        <w:tc>
          <w:tcPr>
            <w:tcW w:w="23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70DF88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47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3C2870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0A2248" w:rsidRPr="005127F7" w14:paraId="6FB81BC1" w14:textId="77777777" w:rsidTr="000A2248">
        <w:trPr>
          <w:trHeight w:val="292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90C913C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Columns</w:t>
            </w:r>
          </w:p>
        </w:tc>
        <w:tc>
          <w:tcPr>
            <w:tcW w:w="2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22C5FB2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Data Type</w:t>
            </w:r>
          </w:p>
        </w:tc>
        <w:tc>
          <w:tcPr>
            <w:tcW w:w="4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B6012A5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Description</w:t>
            </w:r>
          </w:p>
        </w:tc>
      </w:tr>
      <w:tr w:rsidR="000A2248" w:rsidRPr="00655559" w14:paraId="01EFCA10" w14:textId="77777777" w:rsidTr="000A2248">
        <w:trPr>
          <w:trHeight w:val="292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0DB6D3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actor_id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2B6BEE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SMALLINT</w:t>
            </w:r>
          </w:p>
        </w:tc>
        <w:tc>
          <w:tcPr>
            <w:tcW w:w="4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D87AE6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Unique identifier associated </w:t>
            </w:r>
            <w:r>
              <w:rPr>
                <w:rFonts w:ascii="Aptos Narrow" w:eastAsia="Times New Roman" w:hAnsi="Aptos Narrow" w:cs="Times New Roman"/>
                <w:color w:val="000000"/>
                <w:lang w:val="en-US"/>
              </w:rPr>
              <w:t>with</w:t>
            </w:r>
            <w:r w:rsidRPr="005127F7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 the actor</w:t>
            </w:r>
          </w:p>
        </w:tc>
      </w:tr>
      <w:tr w:rsidR="000A2248" w:rsidRPr="00655559" w14:paraId="19C73A0F" w14:textId="77777777" w:rsidTr="000A2248">
        <w:trPr>
          <w:trHeight w:val="292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2768B4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film_id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E8B7A1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SMALLINT</w:t>
            </w:r>
          </w:p>
        </w:tc>
        <w:tc>
          <w:tcPr>
            <w:tcW w:w="4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D97E19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  <w:lang w:val="en-US"/>
              </w:rPr>
              <w:t>Unique identifier associated with the film</w:t>
            </w:r>
          </w:p>
        </w:tc>
      </w:tr>
      <w:tr w:rsidR="000A2248" w:rsidRPr="00655559" w14:paraId="19ABD7D4" w14:textId="77777777" w:rsidTr="000A2248">
        <w:trPr>
          <w:trHeight w:val="292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0B150A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last_update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32CDF7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TIMESTAMP(6) WITHOUT TIME ZONE</w:t>
            </w:r>
          </w:p>
        </w:tc>
        <w:tc>
          <w:tcPr>
            <w:tcW w:w="4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145274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  <w:lang w:val="en-US"/>
              </w:rPr>
              <w:t>Date and time data was updated</w:t>
            </w:r>
          </w:p>
        </w:tc>
      </w:tr>
    </w:tbl>
    <w:p w14:paraId="70838F84" w14:textId="77777777" w:rsidR="000A2248" w:rsidRPr="00432A25" w:rsidRDefault="000A2248" w:rsidP="000A2248">
      <w:pPr>
        <w:rPr>
          <w:lang w:val="en-US"/>
        </w:rPr>
      </w:pPr>
    </w:p>
    <w:p w14:paraId="6EB5D6FB" w14:textId="77777777" w:rsidR="000A2248" w:rsidRPr="000A2248" w:rsidRDefault="000A2248" w:rsidP="000A2248">
      <w:pPr>
        <w:pStyle w:val="Heading2"/>
      </w:pPr>
      <w:bookmarkStart w:id="6" w:name="_Toc191871295"/>
      <w:r w:rsidRPr="000A2248">
        <w:t>Dimension Tables:</w:t>
      </w:r>
      <w:bookmarkEnd w:id="6"/>
    </w:p>
    <w:tbl>
      <w:tblPr>
        <w:tblW w:w="91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30"/>
        <w:gridCol w:w="2886"/>
        <w:gridCol w:w="4746"/>
      </w:tblGrid>
      <w:tr w:rsidR="000A2248" w:rsidRPr="005127F7" w14:paraId="2F500A68" w14:textId="77777777" w:rsidTr="00E27C11">
        <w:trPr>
          <w:trHeight w:val="288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1054535" w14:textId="043C4956" w:rsidR="000A2248" w:rsidRPr="005127F7" w:rsidRDefault="000A2248" w:rsidP="000A2248">
            <w:pPr>
              <w:pStyle w:val="Heading3"/>
            </w:pPr>
            <w:bookmarkStart w:id="7" w:name="_Toc191871296"/>
            <w:r>
              <w:t xml:space="preserve">3.1 </w:t>
            </w:r>
            <w:r w:rsidRPr="005127F7">
              <w:t>Rental</w:t>
            </w:r>
            <w:bookmarkEnd w:id="7"/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3CDCFE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47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F6D4D8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0A2248" w:rsidRPr="005127F7" w14:paraId="64090871" w14:textId="77777777" w:rsidTr="00E27C11">
        <w:trPr>
          <w:trHeight w:val="288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CAC0A81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Columns</w:t>
            </w:r>
          </w:p>
        </w:tc>
        <w:tc>
          <w:tcPr>
            <w:tcW w:w="2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F1BBEB8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Data Type</w:t>
            </w:r>
          </w:p>
        </w:tc>
        <w:tc>
          <w:tcPr>
            <w:tcW w:w="4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6707A1A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Description</w:t>
            </w:r>
          </w:p>
        </w:tc>
      </w:tr>
      <w:tr w:rsidR="000A2248" w:rsidRPr="00655559" w14:paraId="092C84C2" w14:textId="77777777" w:rsidTr="00E27C11">
        <w:trPr>
          <w:trHeight w:val="288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95BE74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rental_id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B83518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SERIAL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D9A21A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  <w:lang w:val="en-US"/>
              </w:rPr>
              <w:t>Unique identifier associated with the rental</w:t>
            </w:r>
          </w:p>
        </w:tc>
      </w:tr>
      <w:tr w:rsidR="000A2248" w:rsidRPr="00655559" w14:paraId="1CE34F31" w14:textId="77777777" w:rsidTr="00E27C11">
        <w:trPr>
          <w:trHeight w:val="288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EDBAA1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rental_date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1D7626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TIMESTAMP(6) WITHOUT TIME ZONE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4A6A79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  <w:lang w:val="en-US"/>
              </w:rPr>
              <w:t>Date and time data was rented</w:t>
            </w:r>
          </w:p>
        </w:tc>
      </w:tr>
      <w:tr w:rsidR="000A2248" w:rsidRPr="00655559" w14:paraId="625FCEBA" w14:textId="77777777" w:rsidTr="00E27C11">
        <w:trPr>
          <w:trHeight w:val="288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61DD39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inventory_id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70A60D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INTEGER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9F3276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  <w:lang w:val="en-US"/>
              </w:rPr>
              <w:t>Unique identifier associated with the inventory</w:t>
            </w:r>
          </w:p>
        </w:tc>
      </w:tr>
      <w:tr w:rsidR="000A2248" w:rsidRPr="00655559" w14:paraId="4976AB79" w14:textId="77777777" w:rsidTr="00E27C11">
        <w:trPr>
          <w:trHeight w:val="288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8AAB10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customer_id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D13119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SMALLINT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554CF9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  <w:lang w:val="en-US"/>
              </w:rPr>
              <w:t>Unique identifier associated with the customer</w:t>
            </w:r>
          </w:p>
        </w:tc>
      </w:tr>
      <w:tr w:rsidR="000A2248" w:rsidRPr="00655559" w14:paraId="2EA798CC" w14:textId="77777777" w:rsidTr="00E27C11">
        <w:trPr>
          <w:trHeight w:val="288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9D1194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return_date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B845B0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TIMESTAMP(6) WITHOUT TIME ZONE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56527E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The rental date and time </w:t>
            </w:r>
            <w:proofErr w:type="gramStart"/>
            <w:r w:rsidRPr="005127F7">
              <w:rPr>
                <w:rFonts w:ascii="Aptos Narrow" w:eastAsia="Times New Roman" w:hAnsi="Aptos Narrow" w:cs="Times New Roman"/>
                <w:color w:val="000000"/>
                <w:lang w:val="en-US"/>
              </w:rPr>
              <w:t>was</w:t>
            </w:r>
            <w:proofErr w:type="gramEnd"/>
            <w:r w:rsidRPr="005127F7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 returned</w:t>
            </w:r>
          </w:p>
        </w:tc>
      </w:tr>
      <w:tr w:rsidR="000A2248" w:rsidRPr="00655559" w14:paraId="7C23FD47" w14:textId="77777777" w:rsidTr="00E27C11">
        <w:trPr>
          <w:trHeight w:val="288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9D88AC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last_update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912206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TIMESTAMP(6) WITHOUT TIME ZONE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D31D9D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  <w:lang w:val="en-US"/>
              </w:rPr>
              <w:t>Date and time rental was updated</w:t>
            </w:r>
          </w:p>
        </w:tc>
      </w:tr>
      <w:tr w:rsidR="000A2248" w:rsidRPr="00655559" w14:paraId="3BBFAD09" w14:textId="77777777" w:rsidTr="00E27C11">
        <w:trPr>
          <w:trHeight w:val="288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B8868E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  <w:lang w:val="en-US"/>
              </w:rPr>
              <w:t> 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0EAF81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  <w:lang w:val="en-US"/>
              </w:rPr>
              <w:t> </w:t>
            </w:r>
          </w:p>
        </w:tc>
        <w:tc>
          <w:tcPr>
            <w:tcW w:w="47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6FD15C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  <w:lang w:val="en-US"/>
              </w:rPr>
              <w:t> </w:t>
            </w:r>
          </w:p>
        </w:tc>
      </w:tr>
      <w:tr w:rsidR="000A2248" w:rsidRPr="005127F7" w14:paraId="6133684B" w14:textId="77777777" w:rsidTr="00E27C11">
        <w:trPr>
          <w:trHeight w:val="288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35DFA6D" w14:textId="171841DB" w:rsidR="000A2248" w:rsidRPr="005127F7" w:rsidRDefault="000A2248" w:rsidP="000A2248">
            <w:pPr>
              <w:pStyle w:val="Heading3"/>
            </w:pPr>
            <w:bookmarkStart w:id="8" w:name="_Toc191871297"/>
            <w:r>
              <w:t xml:space="preserve">3.2 </w:t>
            </w:r>
            <w:r w:rsidRPr="005127F7">
              <w:t>Inventory</w:t>
            </w:r>
            <w:bookmarkEnd w:id="8"/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5CFE5E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47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971CAA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0A2248" w:rsidRPr="005127F7" w14:paraId="3DF065DA" w14:textId="77777777" w:rsidTr="00E27C11">
        <w:trPr>
          <w:trHeight w:val="288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C34EA7A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Columns</w:t>
            </w:r>
          </w:p>
        </w:tc>
        <w:tc>
          <w:tcPr>
            <w:tcW w:w="2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5140D01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Data Type</w:t>
            </w:r>
          </w:p>
        </w:tc>
        <w:tc>
          <w:tcPr>
            <w:tcW w:w="4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D43D287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Description</w:t>
            </w:r>
          </w:p>
        </w:tc>
      </w:tr>
      <w:tr w:rsidR="000A2248" w:rsidRPr="00655559" w14:paraId="4D6CF086" w14:textId="77777777" w:rsidTr="00E27C11">
        <w:trPr>
          <w:trHeight w:val="288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8029BF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inventory_id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CE5E27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SERIAL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FEC8DF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  <w:lang w:val="en-US"/>
              </w:rPr>
              <w:t>Unique identifier associated with the inventory</w:t>
            </w:r>
          </w:p>
        </w:tc>
      </w:tr>
      <w:tr w:rsidR="000A2248" w:rsidRPr="00655559" w14:paraId="66969BC1" w14:textId="77777777" w:rsidTr="00E27C11">
        <w:trPr>
          <w:trHeight w:val="288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541287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film_id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57BAAF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SMALLINT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A185CC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  <w:lang w:val="en-US"/>
              </w:rPr>
              <w:t>Unique identifier associated with the film</w:t>
            </w:r>
          </w:p>
        </w:tc>
      </w:tr>
      <w:tr w:rsidR="000A2248" w:rsidRPr="00655559" w14:paraId="6EF5A59E" w14:textId="77777777" w:rsidTr="00E27C11">
        <w:trPr>
          <w:trHeight w:val="288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E2213E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store_id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22111B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SMALLINT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F6FA86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  <w:lang w:val="en-US"/>
              </w:rPr>
              <w:t>Unique identifier associated to the store</w:t>
            </w:r>
          </w:p>
        </w:tc>
      </w:tr>
      <w:tr w:rsidR="000A2248" w:rsidRPr="00655559" w14:paraId="054462DB" w14:textId="77777777" w:rsidTr="00E27C11">
        <w:trPr>
          <w:trHeight w:val="288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DF8E6A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last_update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6767A0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TIMESTAMP(6) WITHOUT TIME ZONE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FF4D46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  <w:lang w:val="en-US"/>
              </w:rPr>
              <w:t>Date and time inventory was updated</w:t>
            </w:r>
          </w:p>
        </w:tc>
      </w:tr>
      <w:tr w:rsidR="000A2248" w:rsidRPr="00655559" w14:paraId="78563D8A" w14:textId="77777777" w:rsidTr="00E27C11">
        <w:trPr>
          <w:trHeight w:val="288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9118AB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  <w:lang w:val="en-US"/>
              </w:rPr>
              <w:t> 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6C18EE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  <w:lang w:val="en-US"/>
              </w:rPr>
              <w:t> </w:t>
            </w:r>
          </w:p>
        </w:tc>
        <w:tc>
          <w:tcPr>
            <w:tcW w:w="47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05673B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  <w:lang w:val="en-US"/>
              </w:rPr>
              <w:t> </w:t>
            </w:r>
          </w:p>
        </w:tc>
      </w:tr>
      <w:tr w:rsidR="000A2248" w:rsidRPr="005127F7" w14:paraId="1B43E977" w14:textId="77777777" w:rsidTr="00E27C11">
        <w:trPr>
          <w:trHeight w:val="288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F83C1AF" w14:textId="3B735374" w:rsidR="000A2248" w:rsidRPr="005127F7" w:rsidRDefault="000A2248" w:rsidP="000A2248">
            <w:pPr>
              <w:pStyle w:val="Heading3"/>
            </w:pPr>
            <w:bookmarkStart w:id="9" w:name="_Toc191871298"/>
            <w:r>
              <w:t xml:space="preserve">3.3 </w:t>
            </w:r>
            <w:r w:rsidRPr="005127F7">
              <w:t>film_category</w:t>
            </w:r>
            <w:bookmarkEnd w:id="9"/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AA1571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47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0552BD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0A2248" w:rsidRPr="005127F7" w14:paraId="49ABAAFE" w14:textId="77777777" w:rsidTr="00E27C11">
        <w:trPr>
          <w:trHeight w:val="288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76034AD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Columns</w:t>
            </w:r>
          </w:p>
        </w:tc>
        <w:tc>
          <w:tcPr>
            <w:tcW w:w="2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0D19E66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Data Type</w:t>
            </w:r>
          </w:p>
        </w:tc>
        <w:tc>
          <w:tcPr>
            <w:tcW w:w="4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4B688D1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Description</w:t>
            </w:r>
          </w:p>
        </w:tc>
      </w:tr>
      <w:tr w:rsidR="000A2248" w:rsidRPr="00655559" w14:paraId="0F209A41" w14:textId="77777777" w:rsidTr="00E27C11">
        <w:trPr>
          <w:trHeight w:val="288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CBAFC8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film_id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237FDE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SMALLINT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ED5D49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  <w:lang w:val="en-US"/>
              </w:rPr>
              <w:t>Unique identifier associated with the film</w:t>
            </w:r>
          </w:p>
        </w:tc>
      </w:tr>
      <w:tr w:rsidR="000A2248" w:rsidRPr="00655559" w14:paraId="3086E6A0" w14:textId="77777777" w:rsidTr="00E27C11">
        <w:trPr>
          <w:trHeight w:val="288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CA7631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lastRenderedPageBreak/>
              <w:t>category_id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253A0D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SMALLINT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30CF21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  <w:lang w:val="en-US"/>
              </w:rPr>
              <w:t>Unique identifier associated to the film category</w:t>
            </w:r>
          </w:p>
        </w:tc>
      </w:tr>
      <w:tr w:rsidR="000A2248" w:rsidRPr="00655559" w14:paraId="56A1E997" w14:textId="77777777" w:rsidTr="00E27C11">
        <w:trPr>
          <w:trHeight w:val="288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4A6676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last_update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498AA5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TIMESTAMP(6) WITHOUT TIME ZONE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58A440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  <w:lang w:val="en-US"/>
              </w:rPr>
              <w:t>Date and time category was updated</w:t>
            </w:r>
          </w:p>
        </w:tc>
      </w:tr>
      <w:tr w:rsidR="000A2248" w:rsidRPr="00655559" w14:paraId="6071F70D" w14:textId="77777777" w:rsidTr="00E27C11">
        <w:trPr>
          <w:trHeight w:val="288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8B247E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  <w:lang w:val="en-US"/>
              </w:rPr>
              <w:t> 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03B910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  <w:lang w:val="en-US"/>
              </w:rPr>
              <w:t> </w:t>
            </w:r>
          </w:p>
        </w:tc>
        <w:tc>
          <w:tcPr>
            <w:tcW w:w="47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DF52A3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  <w:lang w:val="en-US"/>
              </w:rPr>
              <w:t> </w:t>
            </w:r>
          </w:p>
        </w:tc>
      </w:tr>
      <w:tr w:rsidR="000A2248" w:rsidRPr="005127F7" w14:paraId="3F0CF016" w14:textId="77777777" w:rsidTr="00E27C11">
        <w:trPr>
          <w:trHeight w:val="288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F1FA4A3" w14:textId="5AE85312" w:rsidR="000A2248" w:rsidRPr="005127F7" w:rsidRDefault="000A2248" w:rsidP="000A2248">
            <w:pPr>
              <w:pStyle w:val="Heading3"/>
            </w:pPr>
            <w:bookmarkStart w:id="10" w:name="_Toc191871299"/>
            <w:r>
              <w:t xml:space="preserve">3.4 </w:t>
            </w:r>
            <w:r w:rsidRPr="005127F7">
              <w:t>Customer</w:t>
            </w:r>
            <w:bookmarkEnd w:id="10"/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FBBECE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47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D3CA84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0A2248" w:rsidRPr="005127F7" w14:paraId="6E239232" w14:textId="77777777" w:rsidTr="00E27C11">
        <w:trPr>
          <w:trHeight w:val="288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E63566E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Columns</w:t>
            </w:r>
          </w:p>
        </w:tc>
        <w:tc>
          <w:tcPr>
            <w:tcW w:w="2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3F79D03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Data Type</w:t>
            </w:r>
          </w:p>
        </w:tc>
        <w:tc>
          <w:tcPr>
            <w:tcW w:w="4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D4F8162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Description</w:t>
            </w:r>
          </w:p>
        </w:tc>
      </w:tr>
      <w:tr w:rsidR="000A2248" w:rsidRPr="00655559" w14:paraId="78907189" w14:textId="77777777" w:rsidTr="00E27C11">
        <w:trPr>
          <w:trHeight w:val="288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AC8345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customer_id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34D8B1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SERIAL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69C3FC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  <w:lang w:val="en-US"/>
              </w:rPr>
              <w:t>Unique identifier associated with the customer</w:t>
            </w:r>
          </w:p>
        </w:tc>
      </w:tr>
      <w:tr w:rsidR="000A2248" w:rsidRPr="00655559" w14:paraId="37173080" w14:textId="77777777" w:rsidTr="00E27C11">
        <w:trPr>
          <w:trHeight w:val="288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60908D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store_id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964DC3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SMALLINT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31F1D5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Unique identifier associated </w:t>
            </w:r>
            <w:r>
              <w:rPr>
                <w:rFonts w:ascii="Aptos Narrow" w:eastAsia="Times New Roman" w:hAnsi="Aptos Narrow" w:cs="Times New Roman"/>
                <w:color w:val="000000"/>
                <w:lang w:val="en-US"/>
              </w:rPr>
              <w:t>with</w:t>
            </w:r>
            <w:r w:rsidRPr="005127F7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 the </w:t>
            </w:r>
            <w:r>
              <w:rPr>
                <w:rFonts w:ascii="Aptos Narrow" w:eastAsia="Times New Roman" w:hAnsi="Aptos Narrow" w:cs="Times New Roman"/>
                <w:color w:val="000000"/>
                <w:lang w:val="en-US"/>
              </w:rPr>
              <w:t>store</w:t>
            </w:r>
          </w:p>
        </w:tc>
      </w:tr>
      <w:tr w:rsidR="000A2248" w:rsidRPr="005127F7" w14:paraId="78B8625E" w14:textId="77777777" w:rsidTr="00E27C11">
        <w:trPr>
          <w:trHeight w:val="288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AC7A37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first_name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D9500B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CHARACTER VARYING(45)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E09B73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customer's first name</w:t>
            </w:r>
          </w:p>
        </w:tc>
      </w:tr>
      <w:tr w:rsidR="000A2248" w:rsidRPr="005127F7" w14:paraId="4B40C8C5" w14:textId="77777777" w:rsidTr="00E27C11">
        <w:trPr>
          <w:trHeight w:val="288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A296F3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last_name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85CA35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CHARACTER VARYING(45)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AB3C9B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customer's last name</w:t>
            </w:r>
          </w:p>
        </w:tc>
      </w:tr>
      <w:tr w:rsidR="000A2248" w:rsidRPr="005127F7" w14:paraId="3E341C98" w14:textId="77777777" w:rsidTr="00E27C11">
        <w:trPr>
          <w:trHeight w:val="288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630BD4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email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C98AD2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CHARACTER VARYING(50)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DF8D13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customer's email</w:t>
            </w:r>
          </w:p>
        </w:tc>
      </w:tr>
      <w:tr w:rsidR="000A2248" w:rsidRPr="005127F7" w14:paraId="5847CB6B" w14:textId="77777777" w:rsidTr="00E27C11">
        <w:trPr>
          <w:trHeight w:val="288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39D572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address_id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BE7BA2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SMALLINT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99F48F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customer's address</w:t>
            </w:r>
          </w:p>
        </w:tc>
      </w:tr>
      <w:tr w:rsidR="000A2248" w:rsidRPr="00655559" w14:paraId="41BEA535" w14:textId="77777777" w:rsidTr="00E27C11">
        <w:trPr>
          <w:trHeight w:val="288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53ADEC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activebool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441FB6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BOOLEAN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814EF2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Identifies if the customer </w:t>
            </w:r>
            <w:proofErr w:type="gramStart"/>
            <w:r w:rsidRPr="005127F7">
              <w:rPr>
                <w:rFonts w:ascii="Aptos Narrow" w:eastAsia="Times New Roman" w:hAnsi="Aptos Narrow" w:cs="Times New Roman"/>
                <w:color w:val="000000"/>
                <w:lang w:val="en-US"/>
              </w:rPr>
              <w:t>still</w:t>
            </w:r>
            <w:proofErr w:type="gramEnd"/>
            <w:r w:rsidRPr="005127F7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 active (Y / N)</w:t>
            </w:r>
          </w:p>
        </w:tc>
      </w:tr>
      <w:tr w:rsidR="000A2248" w:rsidRPr="005127F7" w14:paraId="77FB0613" w14:textId="77777777" w:rsidTr="00E27C11">
        <w:trPr>
          <w:trHeight w:val="288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D4AF81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create_date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5DCC1D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DATE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6C7616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creation date</w:t>
            </w:r>
          </w:p>
        </w:tc>
      </w:tr>
      <w:tr w:rsidR="000A2248" w:rsidRPr="00655559" w14:paraId="36C93F89" w14:textId="77777777" w:rsidTr="00E27C11">
        <w:trPr>
          <w:trHeight w:val="288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25102B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last_update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EA38D5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TIMESTAMP(6) WITHOUT TIME ZONE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931CEB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Date and time </w:t>
            </w:r>
            <w:proofErr w:type="spellStart"/>
            <w:r w:rsidRPr="005127F7">
              <w:rPr>
                <w:rFonts w:ascii="Aptos Narrow" w:eastAsia="Times New Roman" w:hAnsi="Aptos Narrow" w:cs="Times New Roman"/>
                <w:color w:val="000000"/>
                <w:lang w:val="en-US"/>
              </w:rPr>
              <w:t>customery</w:t>
            </w:r>
            <w:proofErr w:type="spellEnd"/>
            <w:r w:rsidRPr="005127F7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 was updated</w:t>
            </w:r>
          </w:p>
        </w:tc>
      </w:tr>
      <w:tr w:rsidR="000A2248" w:rsidRPr="00655559" w14:paraId="717A164B" w14:textId="77777777" w:rsidTr="00E27C11">
        <w:trPr>
          <w:trHeight w:val="288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972E47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active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D74CE1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INTEGER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AD53F2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Identifies if the customer </w:t>
            </w:r>
            <w:proofErr w:type="gramStart"/>
            <w:r w:rsidRPr="005127F7">
              <w:rPr>
                <w:rFonts w:ascii="Aptos Narrow" w:eastAsia="Times New Roman" w:hAnsi="Aptos Narrow" w:cs="Times New Roman"/>
                <w:color w:val="000000"/>
                <w:lang w:val="en-US"/>
              </w:rPr>
              <w:t>still</w:t>
            </w:r>
            <w:proofErr w:type="gramEnd"/>
            <w:r w:rsidRPr="005127F7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 active (integer)</w:t>
            </w:r>
          </w:p>
        </w:tc>
      </w:tr>
      <w:tr w:rsidR="000A2248" w:rsidRPr="00655559" w14:paraId="26A0C4AF" w14:textId="77777777" w:rsidTr="00E27C11">
        <w:trPr>
          <w:trHeight w:val="288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B641F7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  <w:lang w:val="en-US"/>
              </w:rPr>
              <w:t> 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0DA847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  <w:lang w:val="en-US"/>
              </w:rPr>
              <w:t> </w:t>
            </w:r>
          </w:p>
        </w:tc>
        <w:tc>
          <w:tcPr>
            <w:tcW w:w="47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FD75E5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  <w:lang w:val="en-US"/>
              </w:rPr>
              <w:t> </w:t>
            </w:r>
          </w:p>
        </w:tc>
      </w:tr>
      <w:tr w:rsidR="000A2248" w:rsidRPr="005127F7" w14:paraId="186CCD21" w14:textId="77777777" w:rsidTr="00E27C11">
        <w:trPr>
          <w:trHeight w:val="288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0A63609" w14:textId="158090A5" w:rsidR="000A2248" w:rsidRPr="005127F7" w:rsidRDefault="000A2248" w:rsidP="000A2248">
            <w:pPr>
              <w:pStyle w:val="Heading3"/>
            </w:pPr>
            <w:bookmarkStart w:id="11" w:name="_Toc191871300"/>
            <w:r>
              <w:t xml:space="preserve">3.5 </w:t>
            </w:r>
            <w:r w:rsidRPr="005127F7">
              <w:t>Staff</w:t>
            </w:r>
            <w:bookmarkEnd w:id="11"/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739D30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47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61EA79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0A2248" w:rsidRPr="005127F7" w14:paraId="3054853E" w14:textId="77777777" w:rsidTr="00E27C11">
        <w:trPr>
          <w:trHeight w:val="288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10622CA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Columns</w:t>
            </w:r>
          </w:p>
        </w:tc>
        <w:tc>
          <w:tcPr>
            <w:tcW w:w="2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3715F73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Data Type</w:t>
            </w:r>
          </w:p>
        </w:tc>
        <w:tc>
          <w:tcPr>
            <w:tcW w:w="4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F677DDE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Description</w:t>
            </w:r>
          </w:p>
        </w:tc>
      </w:tr>
      <w:tr w:rsidR="000A2248" w:rsidRPr="00655559" w14:paraId="3720F9AE" w14:textId="77777777" w:rsidTr="00E27C11">
        <w:trPr>
          <w:trHeight w:val="288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885BF6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Staff_id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3CCE4C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SERIAL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C322F5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  <w:lang w:val="en-US"/>
              </w:rPr>
              <w:t>Unique identifier associated with the staff</w:t>
            </w:r>
          </w:p>
        </w:tc>
      </w:tr>
      <w:tr w:rsidR="000A2248" w:rsidRPr="005127F7" w14:paraId="0B63D44F" w14:textId="77777777" w:rsidTr="00E27C11">
        <w:trPr>
          <w:trHeight w:val="288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17589D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first_name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AF2EB1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CHARACTER VARYING(45)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9F03DB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Staff's first name</w:t>
            </w:r>
          </w:p>
        </w:tc>
      </w:tr>
      <w:tr w:rsidR="000A2248" w:rsidRPr="005127F7" w14:paraId="4FE61F29" w14:textId="77777777" w:rsidTr="00E27C11">
        <w:trPr>
          <w:trHeight w:val="288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D495D2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last_name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8458D3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CHARACTER VARYING(45)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50980E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Staff's last name</w:t>
            </w:r>
          </w:p>
        </w:tc>
      </w:tr>
      <w:tr w:rsidR="000A2248" w:rsidRPr="00655559" w14:paraId="71FEA040" w14:textId="77777777" w:rsidTr="00E27C11">
        <w:trPr>
          <w:trHeight w:val="288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464C13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address_id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E14920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SMALLINT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BF0A65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  <w:lang w:val="en-US"/>
              </w:rPr>
              <w:t>Unique identifier associated to the staff id</w:t>
            </w:r>
          </w:p>
        </w:tc>
      </w:tr>
      <w:tr w:rsidR="000A2248" w:rsidRPr="005127F7" w14:paraId="7EB6371A" w14:textId="77777777" w:rsidTr="00E27C11">
        <w:trPr>
          <w:trHeight w:val="288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56B61A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email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94F138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CHARACTER VARYING(50)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F6A8CA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Staff's email address</w:t>
            </w:r>
          </w:p>
        </w:tc>
      </w:tr>
      <w:tr w:rsidR="000A2248" w:rsidRPr="00655559" w14:paraId="1231713F" w14:textId="77777777" w:rsidTr="00E27C11">
        <w:trPr>
          <w:trHeight w:val="288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6CEBF7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store_id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A51E9A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SMALLINT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93B271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  <w:lang w:val="en-US"/>
              </w:rPr>
              <w:t>Unique identifier associated to the store</w:t>
            </w:r>
          </w:p>
        </w:tc>
      </w:tr>
      <w:tr w:rsidR="000A2248" w:rsidRPr="00655559" w14:paraId="753643BE" w14:textId="77777777" w:rsidTr="00E27C11">
        <w:trPr>
          <w:trHeight w:val="288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D234D0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active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40C882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BOOLEAN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58FEDD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Identifies if the staff </w:t>
            </w:r>
            <w:proofErr w:type="gramStart"/>
            <w:r w:rsidRPr="005127F7">
              <w:rPr>
                <w:rFonts w:ascii="Aptos Narrow" w:eastAsia="Times New Roman" w:hAnsi="Aptos Narrow" w:cs="Times New Roman"/>
                <w:color w:val="000000"/>
                <w:lang w:val="en-US"/>
              </w:rPr>
              <w:t>still</w:t>
            </w:r>
            <w:proofErr w:type="gramEnd"/>
            <w:r w:rsidRPr="005127F7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 active (Y / N)</w:t>
            </w:r>
          </w:p>
        </w:tc>
      </w:tr>
      <w:tr w:rsidR="000A2248" w:rsidRPr="005127F7" w14:paraId="58016963" w14:textId="77777777" w:rsidTr="00E27C11">
        <w:trPr>
          <w:trHeight w:val="288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D1B999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username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C9F9E0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CHARACTER VARYING(16)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83D14E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Staff's username</w:t>
            </w:r>
          </w:p>
        </w:tc>
      </w:tr>
      <w:tr w:rsidR="000A2248" w:rsidRPr="005127F7" w14:paraId="00FEE98C" w14:textId="77777777" w:rsidTr="00E27C11">
        <w:trPr>
          <w:trHeight w:val="288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34E2D1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password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EE3C54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CHARACTER VARYING(40)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8D122C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Staff's password</w:t>
            </w:r>
          </w:p>
        </w:tc>
      </w:tr>
      <w:tr w:rsidR="000A2248" w:rsidRPr="00655559" w14:paraId="641C5123" w14:textId="77777777" w:rsidTr="00E27C11">
        <w:trPr>
          <w:trHeight w:val="288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523EE1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last_update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431F39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TIMESTAMP(6) WITHOUT TIME ZONE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1198B5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  <w:lang w:val="en-US"/>
              </w:rPr>
              <w:t>Date and time staff record was updated</w:t>
            </w:r>
          </w:p>
        </w:tc>
      </w:tr>
      <w:tr w:rsidR="000A2248" w:rsidRPr="005127F7" w14:paraId="58CF2223" w14:textId="77777777" w:rsidTr="00E27C11">
        <w:trPr>
          <w:trHeight w:val="288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618F72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picture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C8D931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BYTEA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40D8EF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Staff's picture</w:t>
            </w:r>
          </w:p>
        </w:tc>
      </w:tr>
      <w:tr w:rsidR="000A2248" w:rsidRPr="005127F7" w14:paraId="643C1DE7" w14:textId="77777777" w:rsidTr="00E27C11">
        <w:trPr>
          <w:trHeight w:val="288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5D8656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F7611E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47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558780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0A2248" w:rsidRPr="005127F7" w14:paraId="06247880" w14:textId="77777777" w:rsidTr="00E27C11">
        <w:trPr>
          <w:trHeight w:val="288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154100A" w14:textId="1A0CB220" w:rsidR="000A2248" w:rsidRPr="005127F7" w:rsidRDefault="000A2248" w:rsidP="000A2248">
            <w:pPr>
              <w:pStyle w:val="Heading3"/>
            </w:pPr>
            <w:bookmarkStart w:id="12" w:name="_Toc191871301"/>
            <w:r>
              <w:t xml:space="preserve">3.6 </w:t>
            </w:r>
            <w:r w:rsidRPr="005127F7">
              <w:t>Actor</w:t>
            </w:r>
            <w:bookmarkEnd w:id="12"/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F849C4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47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32C10B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0A2248" w:rsidRPr="005127F7" w14:paraId="665A6D85" w14:textId="77777777" w:rsidTr="00E27C11">
        <w:trPr>
          <w:trHeight w:val="288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02F6E23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Columns</w:t>
            </w:r>
          </w:p>
        </w:tc>
        <w:tc>
          <w:tcPr>
            <w:tcW w:w="2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6A111EC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Data Type</w:t>
            </w:r>
          </w:p>
        </w:tc>
        <w:tc>
          <w:tcPr>
            <w:tcW w:w="4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C398971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Description</w:t>
            </w:r>
          </w:p>
        </w:tc>
      </w:tr>
      <w:tr w:rsidR="000A2248" w:rsidRPr="00655559" w14:paraId="7E6D726E" w14:textId="77777777" w:rsidTr="00E27C11">
        <w:trPr>
          <w:trHeight w:val="288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286D5F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actor_id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F8981F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SERIAL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F0C976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  <w:lang w:val="en-US"/>
              </w:rPr>
              <w:t>Unique identifier associated to the actor</w:t>
            </w:r>
          </w:p>
        </w:tc>
      </w:tr>
      <w:tr w:rsidR="000A2248" w:rsidRPr="005127F7" w14:paraId="64C36C15" w14:textId="77777777" w:rsidTr="00E27C11">
        <w:trPr>
          <w:trHeight w:val="288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CBD980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first_name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63E0EF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CHARACTER VARYING(45)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B91E11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Actor's first name</w:t>
            </w:r>
          </w:p>
        </w:tc>
      </w:tr>
      <w:tr w:rsidR="000A2248" w:rsidRPr="005127F7" w14:paraId="720F5C18" w14:textId="77777777" w:rsidTr="00E27C11">
        <w:trPr>
          <w:trHeight w:val="288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164FD9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last_name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021917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CHARACTER VARYING(45)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89585B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Actor's last name</w:t>
            </w:r>
          </w:p>
        </w:tc>
      </w:tr>
      <w:tr w:rsidR="000A2248" w:rsidRPr="00655559" w14:paraId="730B3B5F" w14:textId="77777777" w:rsidTr="00E27C11">
        <w:trPr>
          <w:trHeight w:val="288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4CF808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last_update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D439B9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TIMESTAMP(6) WITHOUT TIME ZONE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B760DA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  <w:lang w:val="en-US"/>
              </w:rPr>
              <w:t>Date and time actor record was updated</w:t>
            </w:r>
          </w:p>
        </w:tc>
      </w:tr>
      <w:tr w:rsidR="000A2248" w:rsidRPr="00655559" w14:paraId="674C0F35" w14:textId="77777777" w:rsidTr="00E27C11">
        <w:trPr>
          <w:trHeight w:val="288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F1A3DA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  <w:lang w:val="en-US"/>
              </w:rPr>
              <w:t> 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27A1D0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  <w:lang w:val="en-US"/>
              </w:rPr>
              <w:t> </w:t>
            </w:r>
          </w:p>
        </w:tc>
        <w:tc>
          <w:tcPr>
            <w:tcW w:w="47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776436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  <w:lang w:val="en-US"/>
              </w:rPr>
              <w:t> </w:t>
            </w:r>
          </w:p>
        </w:tc>
      </w:tr>
      <w:tr w:rsidR="000A2248" w:rsidRPr="005127F7" w14:paraId="47CCDF03" w14:textId="77777777" w:rsidTr="00E27C11">
        <w:trPr>
          <w:trHeight w:val="288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BF048CE" w14:textId="4D9AE289" w:rsidR="000A2248" w:rsidRPr="005127F7" w:rsidRDefault="000A2248" w:rsidP="000A2248">
            <w:pPr>
              <w:pStyle w:val="Heading3"/>
            </w:pPr>
            <w:bookmarkStart w:id="13" w:name="_Toc191871302"/>
            <w:r>
              <w:t xml:space="preserve">3.7 </w:t>
            </w:r>
            <w:r w:rsidRPr="005127F7">
              <w:t>film</w:t>
            </w:r>
            <w:bookmarkEnd w:id="13"/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25FDE5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47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8A2C28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0A2248" w:rsidRPr="005127F7" w14:paraId="78975FA7" w14:textId="77777777" w:rsidTr="00E27C11">
        <w:trPr>
          <w:trHeight w:val="288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9943FD2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Columns</w:t>
            </w:r>
          </w:p>
        </w:tc>
        <w:tc>
          <w:tcPr>
            <w:tcW w:w="2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7612AF0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Data Type</w:t>
            </w:r>
          </w:p>
        </w:tc>
        <w:tc>
          <w:tcPr>
            <w:tcW w:w="4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5B91640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Description</w:t>
            </w:r>
          </w:p>
        </w:tc>
      </w:tr>
      <w:tr w:rsidR="000A2248" w:rsidRPr="00655559" w14:paraId="429AF376" w14:textId="77777777" w:rsidTr="00E27C11">
        <w:trPr>
          <w:trHeight w:val="288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3D71AB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film_id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3E8B74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SERIAL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78D547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  <w:lang w:val="en-US"/>
              </w:rPr>
              <w:t>Unique identifier associated with the film</w:t>
            </w:r>
          </w:p>
        </w:tc>
      </w:tr>
      <w:tr w:rsidR="000A2248" w:rsidRPr="005127F7" w14:paraId="5B8D6FD0" w14:textId="77777777" w:rsidTr="00E27C11">
        <w:trPr>
          <w:trHeight w:val="288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7ADAA5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title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22D18A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CHARACTER VARYING(255)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CDA706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title of the film</w:t>
            </w:r>
          </w:p>
        </w:tc>
      </w:tr>
      <w:tr w:rsidR="000A2248" w:rsidRPr="005127F7" w14:paraId="482D8865" w14:textId="77777777" w:rsidTr="00E27C11">
        <w:trPr>
          <w:trHeight w:val="288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076836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description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35BDCE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TEXT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BF47AC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description of the film</w:t>
            </w:r>
          </w:p>
        </w:tc>
      </w:tr>
      <w:tr w:rsidR="000A2248" w:rsidRPr="00655559" w14:paraId="3B3DBDA1" w14:textId="77777777" w:rsidTr="00E27C11">
        <w:trPr>
          <w:trHeight w:val="288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D66EA6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release_year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5F959E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year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FBBAE6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  <w:lang w:val="en-US"/>
              </w:rPr>
              <w:t>Release year of the film</w:t>
            </w:r>
          </w:p>
        </w:tc>
      </w:tr>
      <w:tr w:rsidR="000A2248" w:rsidRPr="005127F7" w14:paraId="6ED0952E" w14:textId="77777777" w:rsidTr="00E27C11">
        <w:trPr>
          <w:trHeight w:val="288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A0AC8B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language_id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082F49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SMALLINT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0AAE62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language of the film</w:t>
            </w:r>
          </w:p>
        </w:tc>
      </w:tr>
      <w:tr w:rsidR="000A2248" w:rsidRPr="00655559" w14:paraId="66C3FB29" w14:textId="77777777" w:rsidTr="00E27C11">
        <w:trPr>
          <w:trHeight w:val="288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F7ECAA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rental_duration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3F1658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SMALLINT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48E69D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  <w:lang w:val="en-US"/>
              </w:rPr>
              <w:t>number of days the film was rented</w:t>
            </w:r>
          </w:p>
        </w:tc>
      </w:tr>
      <w:tr w:rsidR="000A2248" w:rsidRPr="005127F7" w14:paraId="69BCBC5D" w14:textId="77777777" w:rsidTr="00E27C11">
        <w:trPr>
          <w:trHeight w:val="288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8743EB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rental_rate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4530B0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NUMERIC(4,2)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69B11E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Daily rental cost</w:t>
            </w:r>
          </w:p>
        </w:tc>
      </w:tr>
      <w:tr w:rsidR="000A2248" w:rsidRPr="005127F7" w14:paraId="79E4BA6F" w14:textId="77777777" w:rsidTr="00E27C11">
        <w:trPr>
          <w:trHeight w:val="288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932E47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lastRenderedPageBreak/>
              <w:t>length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632240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SMALLINT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25BD87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Films duration</w:t>
            </w:r>
          </w:p>
        </w:tc>
      </w:tr>
      <w:tr w:rsidR="000A2248" w:rsidRPr="00655559" w14:paraId="58D28F3B" w14:textId="77777777" w:rsidTr="00E27C11">
        <w:trPr>
          <w:trHeight w:val="288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D11EB9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replacement_cost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94765A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NUMERIC(5,2)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8D17AF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  <w:lang w:val="en-US"/>
              </w:rPr>
              <w:t>Films cost in case is lost</w:t>
            </w:r>
          </w:p>
        </w:tc>
      </w:tr>
      <w:tr w:rsidR="000A2248" w:rsidRPr="005127F7" w14:paraId="1B49E510" w14:textId="77777777" w:rsidTr="00E27C11">
        <w:trPr>
          <w:trHeight w:val="288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CDB19D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rating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238C16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mpaa_rating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C1D660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rating of the film</w:t>
            </w:r>
          </w:p>
        </w:tc>
      </w:tr>
      <w:tr w:rsidR="000A2248" w:rsidRPr="00655559" w14:paraId="0A667D77" w14:textId="77777777" w:rsidTr="00E27C11">
        <w:trPr>
          <w:trHeight w:val="288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E55586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last_update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0EF729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TIMESTAMP(6) WITHOUT TIME ZONE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2C8E94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  <w:lang w:val="en-US"/>
              </w:rPr>
              <w:t>Date and time film was updated</w:t>
            </w:r>
          </w:p>
        </w:tc>
      </w:tr>
      <w:tr w:rsidR="000A2248" w:rsidRPr="00655559" w14:paraId="54DB6DF1" w14:textId="77777777" w:rsidTr="00E27C11">
        <w:trPr>
          <w:trHeight w:val="288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E7EC77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special_features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67477B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TEXT[]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2E00A4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  <w:lang w:val="en-US"/>
              </w:rPr>
              <w:t>additional features of the film</w:t>
            </w:r>
          </w:p>
        </w:tc>
      </w:tr>
      <w:tr w:rsidR="000A2248" w:rsidRPr="00655559" w14:paraId="49C49F23" w14:textId="77777777" w:rsidTr="00E27C11">
        <w:trPr>
          <w:trHeight w:val="288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1592A4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fulltext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A75A1F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TSVECTOR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39281D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  <w:lang w:val="en-US"/>
              </w:rPr>
              <w:t>text associated with the film</w:t>
            </w:r>
          </w:p>
        </w:tc>
      </w:tr>
      <w:tr w:rsidR="000A2248" w:rsidRPr="00655559" w14:paraId="51E52057" w14:textId="77777777" w:rsidTr="00E27C11">
        <w:trPr>
          <w:trHeight w:val="288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19E586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  <w:lang w:val="en-US"/>
              </w:rPr>
              <w:t> 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86F70E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  <w:lang w:val="en-US"/>
              </w:rPr>
              <w:t> </w:t>
            </w:r>
          </w:p>
        </w:tc>
        <w:tc>
          <w:tcPr>
            <w:tcW w:w="47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C0C8D2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  <w:lang w:val="en-US"/>
              </w:rPr>
              <w:t> </w:t>
            </w:r>
          </w:p>
        </w:tc>
      </w:tr>
      <w:tr w:rsidR="000A2248" w:rsidRPr="00655559" w14:paraId="41412908" w14:textId="77777777" w:rsidTr="00E27C11">
        <w:trPr>
          <w:trHeight w:val="288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1693C7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  <w:lang w:val="en-US"/>
              </w:rPr>
              <w:t> 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3021E5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  <w:lang w:val="en-US"/>
              </w:rPr>
              <w:t> </w:t>
            </w:r>
          </w:p>
        </w:tc>
        <w:tc>
          <w:tcPr>
            <w:tcW w:w="47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91178D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  <w:lang w:val="en-US"/>
              </w:rPr>
              <w:t> </w:t>
            </w:r>
          </w:p>
        </w:tc>
      </w:tr>
      <w:tr w:rsidR="000A2248" w:rsidRPr="005127F7" w14:paraId="6AB26511" w14:textId="77777777" w:rsidTr="00E27C11">
        <w:trPr>
          <w:trHeight w:val="288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BCFE335" w14:textId="17C29F70" w:rsidR="000A2248" w:rsidRPr="005127F7" w:rsidRDefault="000A2248" w:rsidP="000A2248">
            <w:pPr>
              <w:pStyle w:val="Heading3"/>
            </w:pPr>
            <w:bookmarkStart w:id="14" w:name="_Toc191871303"/>
            <w:r>
              <w:t xml:space="preserve">3.8 </w:t>
            </w:r>
            <w:r w:rsidRPr="005127F7">
              <w:t>Category</w:t>
            </w:r>
            <w:bookmarkEnd w:id="14"/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4C5725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47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B8200E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0A2248" w:rsidRPr="005127F7" w14:paraId="48D8BF5C" w14:textId="77777777" w:rsidTr="00E27C11">
        <w:trPr>
          <w:trHeight w:val="288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8DC2EEA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Columns</w:t>
            </w:r>
          </w:p>
        </w:tc>
        <w:tc>
          <w:tcPr>
            <w:tcW w:w="2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200BCE0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Data Type</w:t>
            </w:r>
          </w:p>
        </w:tc>
        <w:tc>
          <w:tcPr>
            <w:tcW w:w="4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15A8623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Description</w:t>
            </w:r>
          </w:p>
        </w:tc>
      </w:tr>
      <w:tr w:rsidR="000A2248" w:rsidRPr="00655559" w14:paraId="3DA0C734" w14:textId="77777777" w:rsidTr="00E27C11">
        <w:trPr>
          <w:trHeight w:val="288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3213AC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category_id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2992DD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SERIAL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F3F8E9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  <w:lang w:val="en-US"/>
              </w:rPr>
              <w:t>Unique identifier associated to the category of the film</w:t>
            </w:r>
          </w:p>
        </w:tc>
      </w:tr>
      <w:tr w:rsidR="000A2248" w:rsidRPr="005127F7" w14:paraId="3C6F4723" w14:textId="77777777" w:rsidTr="00E27C11">
        <w:trPr>
          <w:trHeight w:val="288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06F772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name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4FBD4A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CHARACTER VARYING(25)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1D7070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category name</w:t>
            </w:r>
          </w:p>
        </w:tc>
      </w:tr>
      <w:tr w:rsidR="000A2248" w:rsidRPr="00655559" w14:paraId="0E4B1FD4" w14:textId="77777777" w:rsidTr="00E27C11">
        <w:trPr>
          <w:trHeight w:val="288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08EA60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last_update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14247D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TIMESTAMP(6) WITHOUT TIME ZONE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C8B16A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  <w:lang w:val="en-US"/>
              </w:rPr>
              <w:t>Date and time category was updated</w:t>
            </w:r>
          </w:p>
        </w:tc>
      </w:tr>
      <w:tr w:rsidR="000A2248" w:rsidRPr="00655559" w14:paraId="707901ED" w14:textId="77777777" w:rsidTr="00E27C11">
        <w:trPr>
          <w:trHeight w:val="288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10C634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  <w:lang w:val="en-US"/>
              </w:rPr>
              <w:t> 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90AFF3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  <w:lang w:val="en-US"/>
              </w:rPr>
              <w:t> </w:t>
            </w:r>
          </w:p>
        </w:tc>
        <w:tc>
          <w:tcPr>
            <w:tcW w:w="47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BAEF3D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  <w:lang w:val="en-US"/>
              </w:rPr>
              <w:t> </w:t>
            </w:r>
          </w:p>
        </w:tc>
      </w:tr>
      <w:tr w:rsidR="000A2248" w:rsidRPr="005127F7" w14:paraId="059C956B" w14:textId="77777777" w:rsidTr="00E27C11">
        <w:trPr>
          <w:trHeight w:val="288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D4BCA38" w14:textId="3038397E" w:rsidR="000A2248" w:rsidRPr="005127F7" w:rsidRDefault="000A2248" w:rsidP="000A2248">
            <w:pPr>
              <w:pStyle w:val="Heading3"/>
            </w:pPr>
            <w:bookmarkStart w:id="15" w:name="_Toc191871304"/>
            <w:r>
              <w:t xml:space="preserve">3.9 </w:t>
            </w:r>
            <w:r w:rsidRPr="005127F7">
              <w:t>address</w:t>
            </w:r>
            <w:bookmarkEnd w:id="15"/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99C08E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47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7CC4F4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0A2248" w:rsidRPr="005127F7" w14:paraId="2BCF6278" w14:textId="77777777" w:rsidTr="00E27C11">
        <w:trPr>
          <w:trHeight w:val="288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31CD601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Columns</w:t>
            </w:r>
          </w:p>
        </w:tc>
        <w:tc>
          <w:tcPr>
            <w:tcW w:w="2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44ABDAD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Data Type</w:t>
            </w:r>
          </w:p>
        </w:tc>
        <w:tc>
          <w:tcPr>
            <w:tcW w:w="4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25B8378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Description</w:t>
            </w:r>
          </w:p>
        </w:tc>
      </w:tr>
      <w:tr w:rsidR="000A2248" w:rsidRPr="00655559" w14:paraId="151C9A3F" w14:textId="77777777" w:rsidTr="00E27C11">
        <w:trPr>
          <w:trHeight w:val="288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016132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address_id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FA9F92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SERIAL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C866CE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  <w:lang w:val="en-US"/>
              </w:rPr>
              <w:t>Unique identifier associated with the customer or staff address</w:t>
            </w:r>
          </w:p>
        </w:tc>
      </w:tr>
      <w:tr w:rsidR="000A2248" w:rsidRPr="005127F7" w14:paraId="7A4F3B1E" w14:textId="77777777" w:rsidTr="00E27C11">
        <w:trPr>
          <w:trHeight w:val="288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561937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address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11FA8B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CHARACTER VARYING(50)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C57CBC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Customer or staff adress</w:t>
            </w:r>
          </w:p>
        </w:tc>
      </w:tr>
      <w:tr w:rsidR="000A2248" w:rsidRPr="00655559" w14:paraId="07996B6A" w14:textId="77777777" w:rsidTr="00E27C11">
        <w:trPr>
          <w:trHeight w:val="288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9BF3CB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address2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E4A35E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CHARACTER VARYING(50)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5C00D8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  <w:lang w:val="en-US"/>
              </w:rPr>
              <w:t>Second customer or staff address</w:t>
            </w:r>
          </w:p>
        </w:tc>
      </w:tr>
      <w:tr w:rsidR="000A2248" w:rsidRPr="005127F7" w14:paraId="3F3D220D" w14:textId="77777777" w:rsidTr="00E27C11">
        <w:trPr>
          <w:trHeight w:val="288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BA683F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district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3E0F34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CHARACTER VARYING(20)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DA2153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Customer or staff district</w:t>
            </w:r>
          </w:p>
        </w:tc>
      </w:tr>
      <w:tr w:rsidR="000A2248" w:rsidRPr="005127F7" w14:paraId="53ECB526" w14:textId="77777777" w:rsidTr="00E27C11">
        <w:trPr>
          <w:trHeight w:val="288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502FB4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city_id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42E435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SMALLINT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399A9A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Customer or staff district</w:t>
            </w:r>
          </w:p>
        </w:tc>
      </w:tr>
      <w:tr w:rsidR="000A2248" w:rsidRPr="005127F7" w14:paraId="2B532C46" w14:textId="77777777" w:rsidTr="00E27C11">
        <w:trPr>
          <w:trHeight w:val="288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EE5D48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postal_code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7D61E7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CHARACTER VARYING(10)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21D774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Customer or staff city</w:t>
            </w:r>
          </w:p>
        </w:tc>
      </w:tr>
      <w:tr w:rsidR="000A2248" w:rsidRPr="00655559" w14:paraId="2A1DC64A" w14:textId="77777777" w:rsidTr="00E27C11">
        <w:trPr>
          <w:trHeight w:val="288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D63693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phone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F86146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CHARACTER VARYING(20)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B872EC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  <w:lang w:val="en-US"/>
              </w:rPr>
              <w:t>Customer or staff phone number</w:t>
            </w:r>
          </w:p>
        </w:tc>
      </w:tr>
      <w:tr w:rsidR="000A2248" w:rsidRPr="00655559" w14:paraId="62439784" w14:textId="77777777" w:rsidTr="00E27C11">
        <w:trPr>
          <w:trHeight w:val="288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4CD6B4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last_update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D59EB7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TIMESTAMP(6) WITHOUT TIME ZONE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36BED4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  <w:lang w:val="en-US"/>
              </w:rPr>
              <w:t>Date and time address was updated</w:t>
            </w:r>
          </w:p>
        </w:tc>
      </w:tr>
      <w:tr w:rsidR="000A2248" w:rsidRPr="00655559" w14:paraId="05EC42D0" w14:textId="77777777" w:rsidTr="00E27C11">
        <w:trPr>
          <w:trHeight w:val="288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188E40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  <w:lang w:val="en-US"/>
              </w:rPr>
              <w:t> 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160B4A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  <w:lang w:val="en-US"/>
              </w:rPr>
              <w:t> </w:t>
            </w:r>
          </w:p>
        </w:tc>
        <w:tc>
          <w:tcPr>
            <w:tcW w:w="47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BBC7C8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  <w:lang w:val="en-US"/>
              </w:rPr>
              <w:t> </w:t>
            </w:r>
          </w:p>
        </w:tc>
      </w:tr>
      <w:tr w:rsidR="000A2248" w:rsidRPr="005127F7" w14:paraId="3585C258" w14:textId="77777777" w:rsidTr="00E27C11">
        <w:trPr>
          <w:trHeight w:val="288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3CBE27A" w14:textId="5050DE4C" w:rsidR="000A2248" w:rsidRPr="005127F7" w:rsidRDefault="000A2248" w:rsidP="000A2248">
            <w:pPr>
              <w:pStyle w:val="Heading3"/>
            </w:pPr>
            <w:bookmarkStart w:id="16" w:name="_Toc191871305"/>
            <w:r>
              <w:t xml:space="preserve">3.10 </w:t>
            </w:r>
            <w:r w:rsidRPr="005127F7">
              <w:t>Language</w:t>
            </w:r>
            <w:bookmarkEnd w:id="16"/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BC5602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47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3C75F4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0A2248" w:rsidRPr="005127F7" w14:paraId="325A2D8A" w14:textId="77777777" w:rsidTr="00E27C11">
        <w:trPr>
          <w:trHeight w:val="288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77D865A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Columns</w:t>
            </w:r>
          </w:p>
        </w:tc>
        <w:tc>
          <w:tcPr>
            <w:tcW w:w="2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5982979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Data Type</w:t>
            </w:r>
          </w:p>
        </w:tc>
        <w:tc>
          <w:tcPr>
            <w:tcW w:w="4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97BEDAF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Description</w:t>
            </w:r>
          </w:p>
        </w:tc>
      </w:tr>
      <w:tr w:rsidR="000A2248" w:rsidRPr="00655559" w14:paraId="197DD5C6" w14:textId="77777777" w:rsidTr="00E27C11">
        <w:trPr>
          <w:trHeight w:val="288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91CE3D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language_id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A1E276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SERIAL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799CB7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  <w:lang w:val="en-US"/>
              </w:rPr>
              <w:t>Unique identifier associated with the language</w:t>
            </w:r>
          </w:p>
        </w:tc>
      </w:tr>
      <w:tr w:rsidR="000A2248" w:rsidRPr="005127F7" w14:paraId="62859A0E" w14:textId="77777777" w:rsidTr="00E27C11">
        <w:trPr>
          <w:trHeight w:val="288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7ED6BD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name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00C0EB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CHARACTER VARYING(20)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F5A9F2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Laguage name</w:t>
            </w:r>
          </w:p>
        </w:tc>
      </w:tr>
      <w:tr w:rsidR="000A2248" w:rsidRPr="00655559" w14:paraId="24F55906" w14:textId="77777777" w:rsidTr="00E27C11">
        <w:trPr>
          <w:trHeight w:val="288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73EF91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last_update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BA5769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TIMESTAMP(6) WITHOUT TIME ZONE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B8006E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  <w:lang w:val="en-US"/>
              </w:rPr>
              <w:t>Date and time language was updated</w:t>
            </w:r>
          </w:p>
        </w:tc>
      </w:tr>
      <w:tr w:rsidR="000A2248" w:rsidRPr="00655559" w14:paraId="774902ED" w14:textId="77777777" w:rsidTr="00E27C11">
        <w:trPr>
          <w:trHeight w:val="288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5786A3" w14:textId="77777777" w:rsidR="000A2248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  <w:lang w:val="en-US"/>
              </w:rPr>
              <w:t> </w:t>
            </w:r>
          </w:p>
          <w:p w14:paraId="4DC0F546" w14:textId="77777777" w:rsidR="000A2248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</w:p>
          <w:p w14:paraId="73650595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940D22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  <w:lang w:val="en-US"/>
              </w:rPr>
              <w:t> </w:t>
            </w:r>
          </w:p>
        </w:tc>
        <w:tc>
          <w:tcPr>
            <w:tcW w:w="47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C88953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  <w:lang w:val="en-US"/>
              </w:rPr>
              <w:t> </w:t>
            </w:r>
          </w:p>
        </w:tc>
      </w:tr>
      <w:tr w:rsidR="000A2248" w:rsidRPr="005127F7" w14:paraId="59E0B58C" w14:textId="77777777" w:rsidTr="00E27C11">
        <w:trPr>
          <w:trHeight w:val="288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7022CC4" w14:textId="01F4764D" w:rsidR="000A2248" w:rsidRPr="005127F7" w:rsidRDefault="000A2248" w:rsidP="000A2248">
            <w:pPr>
              <w:pStyle w:val="Heading3"/>
            </w:pPr>
            <w:bookmarkStart w:id="17" w:name="_Toc191871306"/>
            <w:r>
              <w:t xml:space="preserve">3.11 </w:t>
            </w:r>
            <w:r w:rsidRPr="005127F7">
              <w:t>City</w:t>
            </w:r>
            <w:bookmarkEnd w:id="17"/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7C3FFB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47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AF65C9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0A2248" w:rsidRPr="005127F7" w14:paraId="3BE60D26" w14:textId="77777777" w:rsidTr="00E27C11">
        <w:trPr>
          <w:trHeight w:val="288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CA19A7F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Columns</w:t>
            </w:r>
          </w:p>
        </w:tc>
        <w:tc>
          <w:tcPr>
            <w:tcW w:w="2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EB0BD6B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Data Type</w:t>
            </w:r>
          </w:p>
        </w:tc>
        <w:tc>
          <w:tcPr>
            <w:tcW w:w="4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D5FB66B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Description</w:t>
            </w:r>
          </w:p>
        </w:tc>
      </w:tr>
      <w:tr w:rsidR="000A2248" w:rsidRPr="00655559" w14:paraId="5F6FC489" w14:textId="77777777" w:rsidTr="00E27C11">
        <w:trPr>
          <w:trHeight w:val="288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934253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city_id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64239F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SERIAL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B770D0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  <w:lang w:val="en-US"/>
              </w:rPr>
              <w:t>Unique identifier associated with the city</w:t>
            </w:r>
          </w:p>
        </w:tc>
      </w:tr>
      <w:tr w:rsidR="000A2248" w:rsidRPr="00655559" w14:paraId="431A1987" w14:textId="77777777" w:rsidTr="00E27C11">
        <w:trPr>
          <w:trHeight w:val="288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D3A80A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city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E27388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CHARACTER VARYING(50)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76F176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  <w:lang w:val="en-US"/>
              </w:rPr>
              <w:t>Name of the city from the customer or staff</w:t>
            </w:r>
          </w:p>
        </w:tc>
      </w:tr>
      <w:tr w:rsidR="000A2248" w:rsidRPr="00655559" w14:paraId="4286C25C" w14:textId="77777777" w:rsidTr="00E27C11">
        <w:trPr>
          <w:trHeight w:val="288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522BD4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country_id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685168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SMALLINT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080A7B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  <w:lang w:val="en-US"/>
              </w:rPr>
              <w:t>Name of the country from the customer or staff</w:t>
            </w:r>
          </w:p>
        </w:tc>
      </w:tr>
      <w:tr w:rsidR="000A2248" w:rsidRPr="00655559" w14:paraId="7BD2C250" w14:textId="77777777" w:rsidTr="00E27C11">
        <w:trPr>
          <w:trHeight w:val="288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DB2DAC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last_update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73E8B0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TIMESTAMP(6) WITHOUT TIME ZONE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B29389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  <w:lang w:val="en-US"/>
              </w:rPr>
              <w:t>Date and time city was updated</w:t>
            </w:r>
          </w:p>
        </w:tc>
      </w:tr>
      <w:tr w:rsidR="000A2248" w:rsidRPr="00655559" w14:paraId="376702D8" w14:textId="77777777" w:rsidTr="00E27C11">
        <w:trPr>
          <w:trHeight w:val="288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756535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  <w:lang w:val="en-US"/>
              </w:rPr>
              <w:t> 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B87CB1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  <w:lang w:val="en-US"/>
              </w:rPr>
              <w:t> </w:t>
            </w:r>
          </w:p>
        </w:tc>
        <w:tc>
          <w:tcPr>
            <w:tcW w:w="47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94755C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  <w:lang w:val="en-US"/>
              </w:rPr>
              <w:t> </w:t>
            </w:r>
          </w:p>
        </w:tc>
      </w:tr>
      <w:tr w:rsidR="000A2248" w:rsidRPr="005127F7" w14:paraId="28DDF119" w14:textId="77777777" w:rsidTr="00E27C11">
        <w:trPr>
          <w:trHeight w:val="288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5E4E9B2" w14:textId="3A7FBC24" w:rsidR="000A2248" w:rsidRPr="005127F7" w:rsidRDefault="00F70F6C" w:rsidP="00F70F6C">
            <w:pPr>
              <w:pStyle w:val="Heading3"/>
            </w:pPr>
            <w:bookmarkStart w:id="18" w:name="_Toc191871307"/>
            <w:r>
              <w:t xml:space="preserve">3.12 </w:t>
            </w:r>
            <w:r w:rsidR="000A2248" w:rsidRPr="005127F7">
              <w:t>Country</w:t>
            </w:r>
            <w:bookmarkEnd w:id="18"/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E60CB5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47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825AB0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0A2248" w:rsidRPr="005127F7" w14:paraId="225A985D" w14:textId="77777777" w:rsidTr="00E27C11">
        <w:trPr>
          <w:trHeight w:val="288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57719C8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Columns</w:t>
            </w:r>
          </w:p>
        </w:tc>
        <w:tc>
          <w:tcPr>
            <w:tcW w:w="2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524F55C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Data Type</w:t>
            </w:r>
          </w:p>
        </w:tc>
        <w:tc>
          <w:tcPr>
            <w:tcW w:w="4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5E58CE3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Description</w:t>
            </w:r>
          </w:p>
        </w:tc>
      </w:tr>
      <w:tr w:rsidR="000A2248" w:rsidRPr="00655559" w14:paraId="337EB039" w14:textId="77777777" w:rsidTr="00E27C11">
        <w:trPr>
          <w:trHeight w:val="288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93EE99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country_id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3509A6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SERIAL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BFE345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  <w:lang w:val="en-US"/>
              </w:rPr>
              <w:t>Unique identifier associated with the country</w:t>
            </w:r>
          </w:p>
        </w:tc>
      </w:tr>
      <w:tr w:rsidR="000A2248" w:rsidRPr="00655559" w14:paraId="31071D10" w14:textId="77777777" w:rsidTr="00E27C11">
        <w:trPr>
          <w:trHeight w:val="288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3B529A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country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DC93E4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CHARACTER VARYING(50)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2289A3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  <w:lang w:val="en-US"/>
              </w:rPr>
              <w:t>Name of the country from the customer or staff</w:t>
            </w:r>
          </w:p>
        </w:tc>
      </w:tr>
      <w:tr w:rsidR="000A2248" w:rsidRPr="00655559" w14:paraId="3CEC2109" w14:textId="77777777" w:rsidTr="00E27C11">
        <w:trPr>
          <w:trHeight w:val="288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F2C98C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last_update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2AFECA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</w:rPr>
              <w:t>TIMESTAMP(6) WITHOUT TIME ZONE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7D59D6" w14:textId="77777777" w:rsidR="000A2248" w:rsidRPr="005127F7" w:rsidRDefault="000A2248" w:rsidP="00E27C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5127F7">
              <w:rPr>
                <w:rFonts w:ascii="Aptos Narrow" w:eastAsia="Times New Roman" w:hAnsi="Aptos Narrow" w:cs="Times New Roman"/>
                <w:color w:val="000000"/>
                <w:lang w:val="en-US"/>
              </w:rPr>
              <w:t>Date and time country was updated</w:t>
            </w:r>
          </w:p>
        </w:tc>
      </w:tr>
    </w:tbl>
    <w:p w14:paraId="372140FA" w14:textId="77777777" w:rsidR="00F70F6C" w:rsidRPr="00655559" w:rsidRDefault="00F70F6C" w:rsidP="00F70F6C">
      <w:pPr>
        <w:pStyle w:val="Heading2"/>
        <w:numPr>
          <w:ilvl w:val="0"/>
          <w:numId w:val="0"/>
        </w:numPr>
        <w:rPr>
          <w:lang w:val="en-US"/>
        </w:rPr>
        <w:sectPr w:rsidR="00F70F6C" w:rsidRPr="00655559" w:rsidSect="00214A9D">
          <w:headerReference w:type="default" r:id="rId11"/>
          <w:pgSz w:w="11907" w:h="16839" w:code="9"/>
          <w:pgMar w:top="1440" w:right="1440" w:bottom="1440" w:left="1440" w:header="720" w:footer="864" w:gutter="0"/>
          <w:cols w:space="720"/>
          <w:docGrid w:linePitch="360"/>
        </w:sectPr>
      </w:pPr>
    </w:p>
    <w:p w14:paraId="762A2FBA" w14:textId="3CC2A994" w:rsidR="00F70F6C" w:rsidRDefault="00F70F6C" w:rsidP="00F70F6C">
      <w:pPr>
        <w:pStyle w:val="Heading2"/>
      </w:pPr>
      <w:bookmarkStart w:id="19" w:name="_Toc191871308"/>
      <w:r w:rsidRPr="00F70F6C">
        <w:lastRenderedPageBreak/>
        <w:t>Entity Relationship Diagram (ERD)</w:t>
      </w:r>
      <w:bookmarkEnd w:id="19"/>
    </w:p>
    <w:p w14:paraId="303EB24A" w14:textId="77777777" w:rsidR="00F70F6C" w:rsidRPr="00F70F6C" w:rsidRDefault="00F70F6C" w:rsidP="00F70F6C"/>
    <w:p w14:paraId="06559B5A" w14:textId="77777777" w:rsidR="00F70F6C" w:rsidRDefault="00F70F6C" w:rsidP="00F70F6C"/>
    <w:p w14:paraId="4FB5C889" w14:textId="77777777" w:rsidR="00655559" w:rsidRDefault="00F70F6C" w:rsidP="00F70F6C">
      <w:pPr>
        <w:sectPr w:rsidR="00655559" w:rsidSect="00F70F6C">
          <w:pgSz w:w="16839" w:h="11907" w:orient="landscape" w:code="9"/>
          <w:pgMar w:top="1440" w:right="1440" w:bottom="1440" w:left="1440" w:header="720" w:footer="864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2A0CA128" wp14:editId="18267C15">
            <wp:extent cx="8863965" cy="4053835"/>
            <wp:effectExtent l="0" t="0" r="0" b="4445"/>
            <wp:docPr id="2062101337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101337" name="Picture 1" descr="A diagram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965" cy="405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3CFD9" w14:textId="77777777" w:rsidR="00655559" w:rsidRPr="00655559" w:rsidRDefault="00655559" w:rsidP="00655559">
      <w:pPr>
        <w:pStyle w:val="Heading2"/>
        <w:rPr>
          <w:lang w:val="en-US"/>
        </w:rPr>
      </w:pPr>
      <w:bookmarkStart w:id="20" w:name="_Toc191871309"/>
      <w:r w:rsidRPr="00655559">
        <w:rPr>
          <w:lang w:val="en-US"/>
        </w:rPr>
        <w:lastRenderedPageBreak/>
        <w:t xml:space="preserve">Tableau URL: </w:t>
      </w:r>
      <w:hyperlink r:id="rId13" w:history="1">
        <w:r w:rsidRPr="00655559">
          <w:rPr>
            <w:rStyle w:val="Hyperlink"/>
            <w:lang w:val="en-US"/>
          </w:rPr>
          <w:t>DAI 3.10 | Tableau Public</w:t>
        </w:r>
        <w:bookmarkEnd w:id="20"/>
      </w:hyperlink>
      <w:r w:rsidRPr="00655559">
        <w:rPr>
          <w:lang w:val="en-US"/>
        </w:rPr>
        <w:t xml:space="preserve"> </w:t>
      </w:r>
    </w:p>
    <w:p w14:paraId="27205AE2" w14:textId="797D0B45" w:rsidR="00655559" w:rsidRDefault="00655559" w:rsidP="00F70F6C"/>
    <w:p w14:paraId="4D264183" w14:textId="7067F0AC" w:rsidR="00655559" w:rsidRDefault="00655559"/>
    <w:sectPr w:rsidR="00655559" w:rsidSect="00655559"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F08D69" w14:textId="77777777" w:rsidR="00980A79" w:rsidRDefault="00980A79">
      <w:pPr>
        <w:spacing w:after="0" w:line="240" w:lineRule="auto"/>
      </w:pPr>
      <w:r>
        <w:separator/>
      </w:r>
    </w:p>
  </w:endnote>
  <w:endnote w:type="continuationSeparator" w:id="0">
    <w:p w14:paraId="1C016946" w14:textId="77777777" w:rsidR="00980A79" w:rsidRDefault="00980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B54C1E" w14:textId="77777777" w:rsidR="00980A79" w:rsidRDefault="00980A79">
      <w:pPr>
        <w:spacing w:after="0" w:line="240" w:lineRule="auto"/>
      </w:pPr>
      <w:r>
        <w:separator/>
      </w:r>
    </w:p>
  </w:footnote>
  <w:footnote w:type="continuationSeparator" w:id="0">
    <w:p w14:paraId="0186F3F6" w14:textId="77777777" w:rsidR="00980A79" w:rsidRDefault="00980A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13C663" w14:textId="77777777" w:rsidR="00C93B45" w:rsidRDefault="00214A9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98D16C" wp14:editId="46A6CAC4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feld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BD9354" w14:textId="77777777" w:rsidR="00C93B45" w:rsidRDefault="00214A9D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2058EB"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998D16C" id="_x0000_t202" coordsize="21600,21600" o:spt="202" path="m,l,21600r21600,l21600,xe">
              <v:stroke joinstyle="miter"/>
              <v:path gradientshapeok="t" o:connecttype="rect"/>
            </v:shapetype>
            <v:shape id="Textfeld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" filled="f" stroked="f" strokeweight=".5pt">
              <v:textbox style="mso-fit-shape-to-text:t" inset="0,0,0,0">
                <w:txbxContent>
                  <w:p w14:paraId="07BD9354" w14:textId="77777777" w:rsidR="00C93B45" w:rsidRDefault="00214A9D">
                    <w:pPr>
                      <w:pStyle w:val="Footer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2058EB"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47844">
    <w:abstractNumId w:val="0"/>
  </w:num>
  <w:num w:numId="2" w16cid:durableId="1472865604">
    <w:abstractNumId w:val="2"/>
  </w:num>
  <w:num w:numId="3" w16cid:durableId="2011634785">
    <w:abstractNumId w:val="2"/>
    <w:lvlOverride w:ilvl="0">
      <w:startOverride w:val="1"/>
    </w:lvlOverride>
  </w:num>
  <w:num w:numId="4" w16cid:durableId="1102333855">
    <w:abstractNumId w:val="1"/>
  </w:num>
  <w:num w:numId="5" w16cid:durableId="810367889">
    <w:abstractNumId w:val="1"/>
  </w:num>
  <w:num w:numId="6" w16cid:durableId="313334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248"/>
    <w:rsid w:val="000A2248"/>
    <w:rsid w:val="001867C4"/>
    <w:rsid w:val="002058EB"/>
    <w:rsid w:val="00214A9D"/>
    <w:rsid w:val="002C71FC"/>
    <w:rsid w:val="003C3D38"/>
    <w:rsid w:val="00655559"/>
    <w:rsid w:val="00980A79"/>
    <w:rsid w:val="00B12285"/>
    <w:rsid w:val="00B53D5C"/>
    <w:rsid w:val="00BE2B2E"/>
    <w:rsid w:val="00C93B45"/>
    <w:rsid w:val="00DF3454"/>
    <w:rsid w:val="00F70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FAAA8BE"/>
  <w15:chartTrackingRefBased/>
  <w15:docId w15:val="{8A9C9BF4-3C0B-4041-8B56-1ED34B6CE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de-DE" w:eastAsia="de-DE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2248"/>
    <w:pPr>
      <w:spacing w:after="0" w:line="240" w:lineRule="auto"/>
      <w:outlineLvl w:val="2"/>
    </w:pPr>
    <w:rPr>
      <w:rFonts w:ascii="Aptos Narrow" w:eastAsia="Times New Roman" w:hAnsi="Aptos Narrow" w:cs="Times New Roman"/>
      <w:b/>
      <w:bCs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ptext">
    <w:name w:val="Tipp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</w:rPr>
  </w:style>
  <w:style w:type="character" w:customStyle="1" w:styleId="Heading3Char">
    <w:name w:val="Heading 3 Char"/>
    <w:basedOn w:val="DefaultParagraphFont"/>
    <w:link w:val="Heading3"/>
    <w:uiPriority w:val="9"/>
    <w:rsid w:val="000A2248"/>
    <w:rPr>
      <w:rFonts w:ascii="Aptos Narrow" w:eastAsia="Times New Roman" w:hAnsi="Aptos Narrow" w:cs="Times New Roman"/>
      <w:b/>
      <w:bCs/>
      <w:color w:val="000000"/>
    </w:rPr>
  </w:style>
  <w:style w:type="paragraph" w:styleId="TOCHeading">
    <w:name w:val="TOC Heading"/>
    <w:basedOn w:val="Heading1"/>
    <w:next w:val="Normal"/>
    <w:uiPriority w:val="39"/>
    <w:unhideWhenUsed/>
    <w:qFormat/>
    <w:rsid w:val="00F70F6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70F6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0F6C"/>
    <w:pPr>
      <w:spacing w:after="100"/>
      <w:ind w:left="180"/>
    </w:pPr>
  </w:style>
  <w:style w:type="paragraph" w:styleId="TOC3">
    <w:name w:val="toc 3"/>
    <w:basedOn w:val="Normal"/>
    <w:next w:val="Normal"/>
    <w:autoRedefine/>
    <w:uiPriority w:val="39"/>
    <w:unhideWhenUsed/>
    <w:rsid w:val="00F70F6C"/>
    <w:pPr>
      <w:spacing w:after="100"/>
      <w:ind w:left="360"/>
    </w:pPr>
  </w:style>
  <w:style w:type="character" w:styleId="Hyperlink">
    <w:name w:val="Hyperlink"/>
    <w:basedOn w:val="DefaultParagraphFont"/>
    <w:uiPriority w:val="99"/>
    <w:unhideWhenUsed/>
    <w:rsid w:val="00F70F6C"/>
    <w:rPr>
      <w:color w:val="40ACD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5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72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public.tableau.com/app/profile/alfonso.dominguez7376/viz/DAI3_10/RBFinal?publish=yes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Roaming\Microsoft\Templates\Projektumfang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f105ad54-119a-4495-aa55-0e28b6b4ad2f" xsi:nil="true"/>
    <AssetExpire xmlns="f105ad54-119a-4495-aa55-0e28b6b4ad2f">2029-01-01T08:00:00+00:00</AssetExpire>
    <CampaignTagsTaxHTField0 xmlns="f105ad54-119a-4495-aa55-0e28b6b4ad2f">
      <Terms xmlns="http://schemas.microsoft.com/office/infopath/2007/PartnerControls"/>
    </CampaignTagsTaxHTField0>
    <IntlLangReviewDate xmlns="f105ad54-119a-4495-aa55-0e28b6b4ad2f" xsi:nil="true"/>
    <TPFriendlyName xmlns="f105ad54-119a-4495-aa55-0e28b6b4ad2f" xsi:nil="true"/>
    <IntlLangReview xmlns="f105ad54-119a-4495-aa55-0e28b6b4ad2f">false</IntlLangReview>
    <LocLastLocAttemptVersionLookup xmlns="f105ad54-119a-4495-aa55-0e28b6b4ad2f">844755</LocLastLocAttemptVersionLookup>
    <PolicheckWords xmlns="f105ad54-119a-4495-aa55-0e28b6b4ad2f" xsi:nil="true"/>
    <SubmitterId xmlns="f105ad54-119a-4495-aa55-0e28b6b4ad2f" xsi:nil="true"/>
    <AcquiredFrom xmlns="f105ad54-119a-4495-aa55-0e28b6b4ad2f">Internal MS</AcquiredFrom>
    <EditorialStatus xmlns="f105ad54-119a-4495-aa55-0e28b6b4ad2f">Complete</EditorialStatus>
    <Markets xmlns="f105ad54-119a-4495-aa55-0e28b6b4ad2f"/>
    <OriginAsset xmlns="f105ad54-119a-4495-aa55-0e28b6b4ad2f" xsi:nil="true"/>
    <AssetStart xmlns="f105ad54-119a-4495-aa55-0e28b6b4ad2f">2012-06-27T21:54:00+00:00</AssetStart>
    <FriendlyTitle xmlns="f105ad54-119a-4495-aa55-0e28b6b4ad2f" xsi:nil="true"/>
    <MarketSpecific xmlns="f105ad54-119a-4495-aa55-0e28b6b4ad2f">false</MarketSpecific>
    <TPNamespace xmlns="f105ad54-119a-4495-aa55-0e28b6b4ad2f" xsi:nil="true"/>
    <PublishStatusLookup xmlns="f105ad54-119a-4495-aa55-0e28b6b4ad2f">
      <Value>561537</Value>
    </PublishStatusLookup>
    <APAuthor xmlns="f105ad54-119a-4495-aa55-0e28b6b4ad2f">
      <UserInfo>
        <DisplayName>MIDDLEEAST\v-keerth</DisplayName>
        <AccountId>2799</AccountId>
        <AccountType/>
      </UserInfo>
    </APAuthor>
    <TPCommandLine xmlns="f105ad54-119a-4495-aa55-0e28b6b4ad2f" xsi:nil="true"/>
    <IntlLangReviewer xmlns="f105ad54-119a-4495-aa55-0e28b6b4ad2f" xsi:nil="true"/>
    <OpenTemplate xmlns="f105ad54-119a-4495-aa55-0e28b6b4ad2f">true</OpenTemplate>
    <CSXSubmissionDate xmlns="f105ad54-119a-4495-aa55-0e28b6b4ad2f" xsi:nil="true"/>
    <TaxCatchAll xmlns="f105ad54-119a-4495-aa55-0e28b6b4ad2f"/>
    <Manager xmlns="f105ad54-119a-4495-aa55-0e28b6b4ad2f" xsi:nil="true"/>
    <NumericId xmlns="f105ad54-119a-4495-aa55-0e28b6b4ad2f" xsi:nil="true"/>
    <ParentAssetId xmlns="f105ad54-119a-4495-aa55-0e28b6b4ad2f" xsi:nil="true"/>
    <OriginalSourceMarket xmlns="f105ad54-119a-4495-aa55-0e28b6b4ad2f">english</OriginalSourceMarket>
    <ApprovalStatus xmlns="f105ad54-119a-4495-aa55-0e28b6b4ad2f">InProgress</ApprovalStatus>
    <TPComponent xmlns="f105ad54-119a-4495-aa55-0e28b6b4ad2f" xsi:nil="true"/>
    <EditorialTags xmlns="f105ad54-119a-4495-aa55-0e28b6b4ad2f" xsi:nil="true"/>
    <TPExecutable xmlns="f105ad54-119a-4495-aa55-0e28b6b4ad2f" xsi:nil="true"/>
    <TPLaunchHelpLink xmlns="f105ad54-119a-4495-aa55-0e28b6b4ad2f" xsi:nil="true"/>
    <LocComments xmlns="f105ad54-119a-4495-aa55-0e28b6b4ad2f" xsi:nil="true"/>
    <LocRecommendedHandoff xmlns="f105ad54-119a-4495-aa55-0e28b6b4ad2f" xsi:nil="true"/>
    <SourceTitle xmlns="f105ad54-119a-4495-aa55-0e28b6b4ad2f" xsi:nil="true"/>
    <CSXUpdate xmlns="f105ad54-119a-4495-aa55-0e28b6b4ad2f">false</CSXUpdate>
    <IntlLocPriority xmlns="f105ad54-119a-4495-aa55-0e28b6b4ad2f" xsi:nil="true"/>
    <UAProjectedTotalWords xmlns="f105ad54-119a-4495-aa55-0e28b6b4ad2f" xsi:nil="true"/>
    <AssetType xmlns="f105ad54-119a-4495-aa55-0e28b6b4ad2f">TP</AssetType>
    <MachineTranslated xmlns="f105ad54-119a-4495-aa55-0e28b6b4ad2f">false</MachineTranslated>
    <OutputCachingOn xmlns="f105ad54-119a-4495-aa55-0e28b6b4ad2f">false</OutputCachingOn>
    <TemplateStatus xmlns="f105ad54-119a-4495-aa55-0e28b6b4ad2f">Complete</TemplateStatus>
    <IsSearchable xmlns="f105ad54-119a-4495-aa55-0e28b6b4ad2f">true</IsSearchable>
    <ContentItem xmlns="f105ad54-119a-4495-aa55-0e28b6b4ad2f" xsi:nil="true"/>
    <HandoffToMSDN xmlns="f105ad54-119a-4495-aa55-0e28b6b4ad2f" xsi:nil="true"/>
    <ShowIn xmlns="f105ad54-119a-4495-aa55-0e28b6b4ad2f">Show everywhere</ShowIn>
    <ThumbnailAssetId xmlns="f105ad54-119a-4495-aa55-0e28b6b4ad2f" xsi:nil="true"/>
    <UALocComments xmlns="f105ad54-119a-4495-aa55-0e28b6b4ad2f" xsi:nil="true"/>
    <UALocRecommendation xmlns="f105ad54-119a-4495-aa55-0e28b6b4ad2f">Localize</UALocRecommendation>
    <LastModifiedDateTime xmlns="f105ad54-119a-4495-aa55-0e28b6b4ad2f" xsi:nil="true"/>
    <LegacyData xmlns="f105ad54-119a-4495-aa55-0e28b6b4ad2f" xsi:nil="true"/>
    <LocManualTestRequired xmlns="f105ad54-119a-4495-aa55-0e28b6b4ad2f">false</LocManualTestRequired>
    <LocMarketGroupTiers2 xmlns="f105ad54-119a-4495-aa55-0e28b6b4ad2f" xsi:nil="true"/>
    <ClipArtFilename xmlns="f105ad54-119a-4495-aa55-0e28b6b4ad2f" xsi:nil="true"/>
    <TPApplication xmlns="f105ad54-119a-4495-aa55-0e28b6b4ad2f" xsi:nil="true"/>
    <CSXHash xmlns="f105ad54-119a-4495-aa55-0e28b6b4ad2f" xsi:nil="true"/>
    <DirectSourceMarket xmlns="f105ad54-119a-4495-aa55-0e28b6b4ad2f">english</DirectSourceMarket>
    <PrimaryImageGen xmlns="f105ad54-119a-4495-aa55-0e28b6b4ad2f">true</PrimaryImageGen>
    <PlannedPubDate xmlns="f105ad54-119a-4495-aa55-0e28b6b4ad2f" xsi:nil="true"/>
    <CSXSubmissionMarket xmlns="f105ad54-119a-4495-aa55-0e28b6b4ad2f" xsi:nil="true"/>
    <Downloads xmlns="f105ad54-119a-4495-aa55-0e28b6b4ad2f">0</Downloads>
    <ArtSampleDocs xmlns="f105ad54-119a-4495-aa55-0e28b6b4ad2f" xsi:nil="true"/>
    <TrustLevel xmlns="f105ad54-119a-4495-aa55-0e28b6b4ad2f">1 Microsoft Managed Content</TrustLevel>
    <BlockPublish xmlns="f105ad54-119a-4495-aa55-0e28b6b4ad2f">false</BlockPublish>
    <TPLaunchHelpLinkType xmlns="f105ad54-119a-4495-aa55-0e28b6b4ad2f">Template</TPLaunchHelpLinkType>
    <LocalizationTagsTaxHTField0 xmlns="f105ad54-119a-4495-aa55-0e28b6b4ad2f">
      <Terms xmlns="http://schemas.microsoft.com/office/infopath/2007/PartnerControls"/>
    </LocalizationTagsTaxHTField0>
    <BusinessGroup xmlns="f105ad54-119a-4495-aa55-0e28b6b4ad2f" xsi:nil="true"/>
    <Providers xmlns="f105ad54-119a-4495-aa55-0e28b6b4ad2f" xsi:nil="true"/>
    <TemplateTemplateType xmlns="f105ad54-119a-4495-aa55-0e28b6b4ad2f">Word Document Template</TemplateTemplateType>
    <TimesCloned xmlns="f105ad54-119a-4495-aa55-0e28b6b4ad2f" xsi:nil="true"/>
    <TPAppVersion xmlns="f105ad54-119a-4495-aa55-0e28b6b4ad2f" xsi:nil="true"/>
    <VoteCount xmlns="f105ad54-119a-4495-aa55-0e28b6b4ad2f" xsi:nil="true"/>
    <AverageRating xmlns="f105ad54-119a-4495-aa55-0e28b6b4ad2f" xsi:nil="true"/>
    <FeatureTagsTaxHTField0 xmlns="f105ad54-119a-4495-aa55-0e28b6b4ad2f">
      <Terms xmlns="http://schemas.microsoft.com/office/infopath/2007/PartnerControls"/>
    </FeatureTagsTaxHTField0>
    <Provider xmlns="f105ad54-119a-4495-aa55-0e28b6b4ad2f" xsi:nil="true"/>
    <UACurrentWords xmlns="f105ad54-119a-4495-aa55-0e28b6b4ad2f" xsi:nil="true"/>
    <AssetId xmlns="f105ad54-119a-4495-aa55-0e28b6b4ad2f">TP102927812</AssetId>
    <TPClientViewer xmlns="f105ad54-119a-4495-aa55-0e28b6b4ad2f" xsi:nil="true"/>
    <DSATActionTaken xmlns="f105ad54-119a-4495-aa55-0e28b6b4ad2f" xsi:nil="true"/>
    <APEditor xmlns="f105ad54-119a-4495-aa55-0e28b6b4ad2f">
      <UserInfo>
        <DisplayName/>
        <AccountId xsi:nil="true"/>
        <AccountType/>
      </UserInfo>
    </APEditor>
    <TPInstallLocation xmlns="f105ad54-119a-4495-aa55-0e28b6b4ad2f" xsi:nil="true"/>
    <OOCacheId xmlns="f105ad54-119a-4495-aa55-0e28b6b4ad2f" xsi:nil="true"/>
    <IsDeleted xmlns="f105ad54-119a-4495-aa55-0e28b6b4ad2f">false</IsDeleted>
    <PublishTargets xmlns="f105ad54-119a-4495-aa55-0e28b6b4ad2f">OfficeOnlineVNext</PublishTargets>
    <ApprovalLog xmlns="f105ad54-119a-4495-aa55-0e28b6b4ad2f" xsi:nil="true"/>
    <BugNumber xmlns="f105ad54-119a-4495-aa55-0e28b6b4ad2f" xsi:nil="true"/>
    <CrawlForDependencies xmlns="f105ad54-119a-4495-aa55-0e28b6b4ad2f">false</CrawlForDependencies>
    <InternalTagsTaxHTField0 xmlns="f105ad54-119a-4495-aa55-0e28b6b4ad2f">
      <Terms xmlns="http://schemas.microsoft.com/office/infopath/2007/PartnerControls"/>
    </InternalTagsTaxHTField0>
    <LastHandOff xmlns="f105ad54-119a-4495-aa55-0e28b6b4ad2f" xsi:nil="true"/>
    <Milestone xmlns="f105ad54-119a-4495-aa55-0e28b6b4ad2f" xsi:nil="true"/>
    <OriginalRelease xmlns="f105ad54-119a-4495-aa55-0e28b6b4ad2f">15</OriginalRelease>
    <RecommendationsModifier xmlns="f105ad54-119a-4495-aa55-0e28b6b4ad2f" xsi:nil="true"/>
    <ScenarioTagsTaxHTField0 xmlns="f105ad54-119a-4495-aa55-0e28b6b4ad2f">
      <Terms xmlns="http://schemas.microsoft.com/office/infopath/2007/PartnerControls"/>
    </ScenarioTagsTaxHTField0>
    <UANotes xmlns="f105ad54-119a-4495-aa55-0e28b6b4ad2f" xsi:nil="true"/>
    <Component xmlns="c7af2036-029c-470e-8042-297c68a41472" xsi:nil="true"/>
    <Description0 xmlns="c7af2036-029c-470e-8042-297c68a4147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37696D9D1D95EC45A9440548E782419D04008C4669C20C93454ABB50E332FADBDDBE" ma:contentTypeVersion="55" ma:contentTypeDescription="Create a new document." ma:contentTypeScope="" ma:versionID="0862fa1d3c98dca9116b8c2bbf050b2c">
  <xsd:schema xmlns:xsd="http://www.w3.org/2001/XMLSchema" xmlns:xs="http://www.w3.org/2001/XMLSchema" xmlns:p="http://schemas.microsoft.com/office/2006/metadata/properties" xmlns:ns2="f105ad54-119a-4495-aa55-0e28b6b4ad2f" xmlns:ns3="c7af2036-029c-470e-8042-297c68a41472" targetNamespace="http://schemas.microsoft.com/office/2006/metadata/properties" ma:root="true" ma:fieldsID="efcf89ea05a71204977c7c6a0a118372" ns2:_="" ns3:_="">
    <xsd:import namespace="f105ad54-119a-4495-aa55-0e28b6b4ad2f"/>
    <xsd:import namespace="c7af2036-029c-470e-8042-297c68a4147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05ad54-119a-4495-aa55-0e28b6b4ad2f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fcc66ca1-c804-4edc-95c8-efd5040409e2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77ED1C39-458B-43CB-92CF-2BB5034D6716}" ma:internalName="CSXSubmissionMarket" ma:readOnly="false" ma:showField="MarketName" ma:web="f105ad54-119a-4495-aa55-0e28b6b4ad2f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6cd481e8-ffbe-48c6-a0d2-a06a66f62d0e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48E76E2C-5BED-4E0E-9D91-D053B66F5ED2}" ma:internalName="InProjectListLookup" ma:readOnly="true" ma:showField="InProjectLis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49953ee0-cdd8-4a42-ac76-36ba2a8fee2f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48E76E2C-5BED-4E0E-9D91-D053B66F5ED2}" ma:internalName="LastCompleteVersionLookup" ma:readOnly="true" ma:showField="LastComplete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48E76E2C-5BED-4E0E-9D91-D053B66F5ED2}" ma:internalName="LastPreviewErrorLookup" ma:readOnly="true" ma:showField="LastPreviewError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48E76E2C-5BED-4E0E-9D91-D053B66F5ED2}" ma:internalName="LastPreviewResultLookup" ma:readOnly="true" ma:showField="LastPreviewResul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48E76E2C-5BED-4E0E-9D91-D053B66F5ED2}" ma:internalName="LastPreviewAttemptDateLookup" ma:readOnly="true" ma:showField="LastPreviewAttemptDat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48E76E2C-5BED-4E0E-9D91-D053B66F5ED2}" ma:internalName="LastPreviewedByLookup" ma:readOnly="true" ma:showField="LastPreviewedBy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48E76E2C-5BED-4E0E-9D91-D053B66F5ED2}" ma:internalName="LastPreviewTimeLookup" ma:readOnly="true" ma:showField="LastPreviewTi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48E76E2C-5BED-4E0E-9D91-D053B66F5ED2}" ma:internalName="LastPreviewVersionLookup" ma:readOnly="true" ma:showField="LastPreview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48E76E2C-5BED-4E0E-9D91-D053B66F5ED2}" ma:internalName="LastPublishErrorLookup" ma:readOnly="true" ma:showField="LastPublishError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48E76E2C-5BED-4E0E-9D91-D053B66F5ED2}" ma:internalName="LastPublishResultLookup" ma:readOnly="true" ma:showField="LastPublishResul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48E76E2C-5BED-4E0E-9D91-D053B66F5ED2}" ma:internalName="LastPublishAttemptDateLookup" ma:readOnly="true" ma:showField="LastPublishAttemptDat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48E76E2C-5BED-4E0E-9D91-D053B66F5ED2}" ma:internalName="LastPublishedByLookup" ma:readOnly="true" ma:showField="LastPublishedBy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48E76E2C-5BED-4E0E-9D91-D053B66F5ED2}" ma:internalName="LastPublishTimeLookup" ma:readOnly="true" ma:showField="LastPublishTi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48E76E2C-5BED-4E0E-9D91-D053B66F5ED2}" ma:internalName="LastPublishVersionLookup" ma:readOnly="true" ma:showField="LastPublish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F611A6F9-FC3A-482F-805C-5B55AA6502C0}" ma:internalName="LocLastLocAttemptVersionLookup" ma:readOnly="false" ma:showField="LastLocAttemptVersion" ma:web="f105ad54-119a-4495-aa55-0e28b6b4ad2f">
      <xsd:simpleType>
        <xsd:restriction base="dms:Lookup"/>
      </xsd:simpleType>
    </xsd:element>
    <xsd:element name="LocLastLocAttemptVersionTypeLookup" ma:index="72" nillable="true" ma:displayName="Loc Last Loc Attempt Version Type" ma:default="" ma:list="{F611A6F9-FC3A-482F-805C-5B55AA6502C0}" ma:internalName="LocLastLocAttemptVersionTypeLookup" ma:readOnly="true" ma:showField="LastLocAttemptVersionType" ma:web="f105ad54-119a-4495-aa55-0e28b6b4ad2f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F611A6F9-FC3A-482F-805C-5B55AA6502C0}" ma:internalName="LocNewPublishedVersionLookup" ma:readOnly="true" ma:showField="NewPublishedVersion" ma:web="f105ad54-119a-4495-aa55-0e28b6b4ad2f">
      <xsd:simpleType>
        <xsd:restriction base="dms:Lookup"/>
      </xsd:simpleType>
    </xsd:element>
    <xsd:element name="LocOverallHandbackStatusLookup" ma:index="76" nillable="true" ma:displayName="Loc Overall Handback Status" ma:default="" ma:list="{F611A6F9-FC3A-482F-805C-5B55AA6502C0}" ma:internalName="LocOverallHandbackStatusLookup" ma:readOnly="true" ma:showField="OverallHandbackStatus" ma:web="f105ad54-119a-4495-aa55-0e28b6b4ad2f">
      <xsd:simpleType>
        <xsd:restriction base="dms:Lookup"/>
      </xsd:simpleType>
    </xsd:element>
    <xsd:element name="LocOverallLocStatusLookup" ma:index="77" nillable="true" ma:displayName="Loc Overall Localize Status" ma:default="" ma:list="{F611A6F9-FC3A-482F-805C-5B55AA6502C0}" ma:internalName="LocOverallLocStatusLookup" ma:readOnly="true" ma:showField="OverallLocStatus" ma:web="f105ad54-119a-4495-aa55-0e28b6b4ad2f">
      <xsd:simpleType>
        <xsd:restriction base="dms:Lookup"/>
      </xsd:simpleType>
    </xsd:element>
    <xsd:element name="LocOverallPreviewStatusLookup" ma:index="78" nillable="true" ma:displayName="Loc Overall Preview Status" ma:default="" ma:list="{F611A6F9-FC3A-482F-805C-5B55AA6502C0}" ma:internalName="LocOverallPreviewStatusLookup" ma:readOnly="true" ma:showField="OverallPreviewStatus" ma:web="f105ad54-119a-4495-aa55-0e28b6b4ad2f">
      <xsd:simpleType>
        <xsd:restriction base="dms:Lookup"/>
      </xsd:simpleType>
    </xsd:element>
    <xsd:element name="LocOverallPublishStatusLookup" ma:index="79" nillable="true" ma:displayName="Loc Overall Publish Status" ma:default="" ma:list="{F611A6F9-FC3A-482F-805C-5B55AA6502C0}" ma:internalName="LocOverallPublishStatusLookup" ma:readOnly="true" ma:showField="OverallPublishStatus" ma:web="f105ad54-119a-4495-aa55-0e28b6b4ad2f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F611A6F9-FC3A-482F-805C-5B55AA6502C0}" ma:internalName="LocProcessedForHandoffsLookup" ma:readOnly="true" ma:showField="ProcessedForHandoffs" ma:web="f105ad54-119a-4495-aa55-0e28b6b4ad2f">
      <xsd:simpleType>
        <xsd:restriction base="dms:Lookup"/>
      </xsd:simpleType>
    </xsd:element>
    <xsd:element name="LocProcessedForMarketsLookup" ma:index="82" nillable="true" ma:displayName="Loc Processed For Markets" ma:default="" ma:list="{F611A6F9-FC3A-482F-805C-5B55AA6502C0}" ma:internalName="LocProcessedForMarketsLookup" ma:readOnly="true" ma:showField="ProcessedForMarkets" ma:web="f105ad54-119a-4495-aa55-0e28b6b4ad2f">
      <xsd:simpleType>
        <xsd:restriction base="dms:Lookup"/>
      </xsd:simpleType>
    </xsd:element>
    <xsd:element name="LocPublishedDependentAssetsLookup" ma:index="83" nillable="true" ma:displayName="Loc Published Dependent Assets" ma:default="" ma:list="{F611A6F9-FC3A-482F-805C-5B55AA6502C0}" ma:internalName="LocPublishedDependentAssetsLookup" ma:readOnly="true" ma:showField="PublishedDependentAssets" ma:web="f105ad54-119a-4495-aa55-0e28b6b4ad2f">
      <xsd:simpleType>
        <xsd:restriction base="dms:Lookup"/>
      </xsd:simpleType>
    </xsd:element>
    <xsd:element name="LocPublishedLinkedAssetsLookup" ma:index="84" nillable="true" ma:displayName="Loc Published Linked Assets" ma:default="" ma:list="{F611A6F9-FC3A-482F-805C-5B55AA6502C0}" ma:internalName="LocPublishedLinkedAssetsLookup" ma:readOnly="true" ma:showField="PublishedLinkedAssets" ma:web="f105ad54-119a-4495-aa55-0e28b6b4ad2f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e3ccb7f3-e095-4e60-89e4-99358a9e407b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77ED1C39-458B-43CB-92CF-2BB5034D6716}" ma:internalName="Markets" ma:readOnly="false" ma:showField="MarketNa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48E76E2C-5BED-4E0E-9D91-D053B66F5ED2}" ma:internalName="NumOfRatingsLookup" ma:readOnly="true" ma:showField="NumOfRatings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48E76E2C-5BED-4E0E-9D91-D053B66F5ED2}" ma:internalName="PublishStatusLookup" ma:readOnly="false" ma:showField="PublishStatus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faf1e1af-89ff-457d-b189-64e47bbed779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4d3419f-9772-4c8d-a0a0-05446c45e95f}" ma:internalName="TaxCatchAll" ma:showField="CatchAllData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4d3419f-9772-4c8d-a0a0-05446c45e95f}" ma:internalName="TaxCatchAllLabel" ma:readOnly="true" ma:showField="CatchAllDataLabel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af2036-029c-470e-8042-297c68a4147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E1FA49B-FB34-4DE8-A0DE-5F57A9F92F6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A6D547B-1A8E-42A3-8288-1ECB4B3B303B}">
  <ds:schemaRefs>
    <ds:schemaRef ds:uri="http://schemas.microsoft.com/office/2006/metadata/properties"/>
    <ds:schemaRef ds:uri="http://schemas.microsoft.com/office/infopath/2007/PartnerControls"/>
    <ds:schemaRef ds:uri="f105ad54-119a-4495-aa55-0e28b6b4ad2f"/>
    <ds:schemaRef ds:uri="c7af2036-029c-470e-8042-297c68a41472"/>
  </ds:schemaRefs>
</ds:datastoreItem>
</file>

<file path=customXml/itemProps3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2ABBDE-F1DA-4CC8-9FF2-E882396F97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05ad54-119a-4495-aa55-0e28b6b4ad2f"/>
    <ds:schemaRef ds:uri="c7af2036-029c-470e-8042-297c68a414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Projektumfang</Template>
  <TotalTime>0</TotalTime>
  <Pages>1</Pages>
  <Words>1121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Luis Alfonso Domínguez Guevara</cp:lastModifiedBy>
  <cp:revision>4</cp:revision>
  <cp:lastPrinted>2025-03-03T04:15:00Z</cp:lastPrinted>
  <dcterms:created xsi:type="dcterms:W3CDTF">2025-03-03T04:14:00Z</dcterms:created>
  <dcterms:modified xsi:type="dcterms:W3CDTF">2025-03-03T04:15:00Z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0x01010037696D9D1D95EC45A9440548E782419D04008C4669C20C93454ABB50E332FADBDDBE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HiddenCategoryTags">
    <vt:lpwstr/>
  </property>
  <property fmtid="{D5CDD505-2E9C-101B-9397-08002B2CF9AE}" pid="9" name="CategoryTags">
    <vt:lpwstr/>
  </property>
  <property fmtid="{D5CDD505-2E9C-101B-9397-08002B2CF9AE}" pid="10" name="LocMarketGroupTiers">
    <vt:lpwstr/>
  </property>
  <property fmtid="{D5CDD505-2E9C-101B-9397-08002B2CF9AE}" pid="11" name="CategoryTagsTaxHTField0">
    <vt:lpwstr/>
  </property>
  <property fmtid="{D5CDD505-2E9C-101B-9397-08002B2CF9AE}" pid="12" name="HiddenCategoryTagsTaxHTField0">
    <vt:lpwstr/>
  </property>
</Properties>
</file>